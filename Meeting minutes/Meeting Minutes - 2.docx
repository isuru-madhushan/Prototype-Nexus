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43A40" w14:textId="77777777" w:rsidR="00AC3D1D" w:rsidRDefault="00AC3D1D">
      <w:pPr>
        <w:pStyle w:val="Title"/>
      </w:pPr>
    </w:p>
    <w:p w14:paraId="58CB7095" w14:textId="77777777" w:rsidR="00AC3D1D" w:rsidRPr="001E775C" w:rsidRDefault="00D404AF">
      <w:pPr>
        <w:pStyle w:val="Title"/>
        <w:rPr>
          <w:color w:val="000000"/>
        </w:rPr>
      </w:pPr>
      <w:r w:rsidRPr="001E775C">
        <w:rPr>
          <w:rFonts w:ascii="Tahoma" w:hAnsi="Tahoma" w:cs="Tahoma"/>
          <w:b/>
          <w:bCs/>
          <w:color w:val="000000"/>
          <w:sz w:val="32"/>
        </w:rPr>
        <w:t>Meeting</w:t>
      </w:r>
      <w:r w:rsidR="00780680">
        <w:rPr>
          <w:rFonts w:ascii="Tahoma" w:hAnsi="Tahoma" w:cs="Tahoma"/>
          <w:b/>
          <w:bCs/>
          <w:color w:val="000000"/>
          <w:sz w:val="32"/>
        </w:rPr>
        <w:t>-Heading</w:t>
      </w:r>
    </w:p>
    <w:p w14:paraId="0FAADAF9" w14:textId="77777777" w:rsidR="00AC3D1D" w:rsidRPr="0020029C" w:rsidRDefault="00AC3D1D">
      <w:pPr>
        <w:pStyle w:val="Title"/>
      </w:pPr>
    </w:p>
    <w:p w14:paraId="289F49F1" w14:textId="77777777" w:rsidR="00AC3D1D" w:rsidRPr="0020029C" w:rsidRDefault="00AC3D1D">
      <w:pPr>
        <w:pStyle w:val="Title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900"/>
        <w:gridCol w:w="4140"/>
      </w:tblGrid>
      <w:tr w:rsidR="00AC3D1D" w:rsidRPr="0020029C" w14:paraId="3168C956" w14:textId="77777777">
        <w:trPr>
          <w:cantSplit/>
          <w:trHeight w:val="233"/>
        </w:trPr>
        <w:tc>
          <w:tcPr>
            <w:tcW w:w="9288" w:type="dxa"/>
            <w:gridSpan w:val="4"/>
            <w:shd w:val="clear" w:color="auto" w:fill="E0E0E0"/>
          </w:tcPr>
          <w:p w14:paraId="01E460F8" w14:textId="77777777" w:rsidR="00AC3D1D" w:rsidRPr="0020029C" w:rsidRDefault="00192938" w:rsidP="0085373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0029C">
              <w:rPr>
                <w:b/>
              </w:rPr>
              <w:t>Meeting</w:t>
            </w:r>
            <w:r w:rsidR="00AC3D1D" w:rsidRPr="0020029C">
              <w:rPr>
                <w:b/>
              </w:rPr>
              <w:t xml:space="preserve"> Information</w:t>
            </w:r>
          </w:p>
        </w:tc>
      </w:tr>
      <w:tr w:rsidR="00192938" w:rsidRPr="0020029C" w14:paraId="41E8A795" w14:textId="77777777">
        <w:trPr>
          <w:cantSplit/>
        </w:trPr>
        <w:tc>
          <w:tcPr>
            <w:tcW w:w="1728" w:type="dxa"/>
          </w:tcPr>
          <w:p w14:paraId="1C00A769" w14:textId="77777777" w:rsidR="00192938" w:rsidRPr="00E45F78" w:rsidRDefault="00192938" w:rsidP="0085373F">
            <w:pPr>
              <w:pStyle w:val="Heading1"/>
              <w:jc w:val="left"/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Meeting Date/Time</w:t>
            </w:r>
          </w:p>
        </w:tc>
        <w:tc>
          <w:tcPr>
            <w:tcW w:w="7560" w:type="dxa"/>
            <w:gridSpan w:val="3"/>
          </w:tcPr>
          <w:p w14:paraId="264E29F3" w14:textId="0D6D1264" w:rsidR="00703B9E" w:rsidRPr="00E45F78" w:rsidRDefault="0037690D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2023/0</w:t>
            </w:r>
            <w:r w:rsidR="00E45F78" w:rsidRPr="00E45F78">
              <w:rPr>
                <w:rFonts w:ascii="Cambria" w:hAnsi="Cambria" w:cs="Arial"/>
              </w:rPr>
              <w:t>9/01</w:t>
            </w:r>
          </w:p>
          <w:p w14:paraId="60233658" w14:textId="6FD8DBBC" w:rsidR="0037690D" w:rsidRPr="00E45F78" w:rsidRDefault="00E45F78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7.00</w:t>
            </w:r>
            <w:r w:rsidR="0037690D" w:rsidRPr="00E45F78">
              <w:rPr>
                <w:rFonts w:ascii="Cambria" w:hAnsi="Cambria" w:cs="Arial"/>
              </w:rPr>
              <w:t xml:space="preserve"> p.m.</w:t>
            </w:r>
          </w:p>
        </w:tc>
      </w:tr>
      <w:tr w:rsidR="0020140E" w:rsidRPr="0020029C" w14:paraId="40471196" w14:textId="77777777" w:rsidTr="00224B37">
        <w:trPr>
          <w:cantSplit/>
        </w:trPr>
        <w:tc>
          <w:tcPr>
            <w:tcW w:w="1728" w:type="dxa"/>
          </w:tcPr>
          <w:p w14:paraId="1571E243" w14:textId="77777777" w:rsidR="0020140E" w:rsidRPr="00E45F78" w:rsidRDefault="0020140E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Participants</w:t>
            </w:r>
          </w:p>
        </w:tc>
        <w:tc>
          <w:tcPr>
            <w:tcW w:w="7560" w:type="dxa"/>
            <w:gridSpan w:val="3"/>
          </w:tcPr>
          <w:p w14:paraId="572F427E" w14:textId="213E22D8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W</w:t>
            </w:r>
            <w:r w:rsidR="00C0121C" w:rsidRPr="00E45F78">
              <w:rPr>
                <w:rFonts w:ascii="Cambria" w:hAnsi="Cambria" w:cs="Arial"/>
              </w:rPr>
              <w:t>ijesinghe</w:t>
            </w:r>
            <w:r w:rsidRPr="00E45F78">
              <w:rPr>
                <w:rFonts w:ascii="Cambria" w:hAnsi="Cambria" w:cs="Arial"/>
              </w:rPr>
              <w:t xml:space="preserve"> W.G.T.K.</w:t>
            </w:r>
          </w:p>
          <w:p w14:paraId="6A1C137B" w14:textId="77777777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Madhushan S. H. I.</w:t>
            </w:r>
          </w:p>
          <w:p w14:paraId="4882E4D7" w14:textId="343C375F" w:rsidR="0020140E" w:rsidRPr="00E45F78" w:rsidRDefault="0020140E">
            <w:pPr>
              <w:rPr>
                <w:rFonts w:ascii="Cambria" w:hAnsi="Cambria"/>
                <w:szCs w:val="20"/>
              </w:rPr>
            </w:pPr>
            <w:r w:rsidRPr="00E45F78">
              <w:rPr>
                <w:rFonts w:ascii="Cambria" w:hAnsi="Cambria"/>
                <w:szCs w:val="20"/>
              </w:rPr>
              <w:t>Lohishan K.</w:t>
            </w:r>
          </w:p>
          <w:p w14:paraId="052517F3" w14:textId="03E9E5EA" w:rsidR="0020140E" w:rsidRPr="00E45F78" w:rsidRDefault="00BD1A77">
            <w:pPr>
              <w:rPr>
                <w:rFonts w:ascii="Cambria" w:hAnsi="Cambria"/>
                <w:szCs w:val="20"/>
              </w:rPr>
            </w:pPr>
            <w:r w:rsidRPr="00E45F78">
              <w:rPr>
                <w:rFonts w:ascii="Cambria" w:hAnsi="Cambria"/>
                <w:szCs w:val="20"/>
              </w:rPr>
              <w:t>Fahama M. A. R. F.</w:t>
            </w:r>
          </w:p>
          <w:p w14:paraId="5C8A4A09" w14:textId="59E1530E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Gunawardena K. H. D.</w:t>
            </w:r>
          </w:p>
        </w:tc>
      </w:tr>
      <w:tr w:rsidR="00AC3D1D" w:rsidRPr="0020029C" w14:paraId="3EA4938A" w14:textId="77777777">
        <w:tc>
          <w:tcPr>
            <w:tcW w:w="1728" w:type="dxa"/>
          </w:tcPr>
          <w:p w14:paraId="017A8AED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Estimated Time</w:t>
            </w:r>
          </w:p>
        </w:tc>
        <w:tc>
          <w:tcPr>
            <w:tcW w:w="2520" w:type="dxa"/>
          </w:tcPr>
          <w:p w14:paraId="55305AFF" w14:textId="7BD154AA" w:rsidR="00AC3D1D" w:rsidRPr="00E45F78" w:rsidRDefault="00E45F7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  <w:r w:rsidR="004B72B9" w:rsidRPr="00E45F78">
              <w:rPr>
                <w:rFonts w:ascii="Cambria" w:hAnsi="Cambria" w:cs="Arial"/>
              </w:rPr>
              <w:t xml:space="preserve"> hour</w:t>
            </w:r>
          </w:p>
        </w:tc>
        <w:tc>
          <w:tcPr>
            <w:tcW w:w="900" w:type="dxa"/>
          </w:tcPr>
          <w:p w14:paraId="3B1FCB9E" w14:textId="77777777" w:rsidR="00AC3D1D" w:rsidRPr="00E45F78" w:rsidRDefault="00AC3D1D">
            <w:pPr>
              <w:pStyle w:val="Heading1"/>
              <w:jc w:val="right"/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Actual Time</w:t>
            </w:r>
          </w:p>
        </w:tc>
        <w:tc>
          <w:tcPr>
            <w:tcW w:w="4140" w:type="dxa"/>
          </w:tcPr>
          <w:p w14:paraId="4DD34FAE" w14:textId="3EA10612" w:rsidR="00AC3D1D" w:rsidRPr="00E45F78" w:rsidRDefault="004B72B9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1.5 hours</w:t>
            </w:r>
          </w:p>
        </w:tc>
      </w:tr>
      <w:tr w:rsidR="00AC3D1D" w:rsidRPr="0020029C" w14:paraId="0C5D31FF" w14:textId="77777777">
        <w:trPr>
          <w:cantSplit/>
        </w:trPr>
        <w:tc>
          <w:tcPr>
            <w:tcW w:w="1728" w:type="dxa"/>
          </w:tcPr>
          <w:p w14:paraId="4ABCD9FE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Special Notes</w:t>
            </w:r>
          </w:p>
        </w:tc>
        <w:tc>
          <w:tcPr>
            <w:tcW w:w="7560" w:type="dxa"/>
            <w:gridSpan w:val="3"/>
          </w:tcPr>
          <w:p w14:paraId="4A03BC57" w14:textId="1C163CFA" w:rsidR="00AC3D1D" w:rsidRPr="00E45F78" w:rsidRDefault="00E45F7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Second</w:t>
            </w:r>
            <w:r w:rsidR="0020140E" w:rsidRPr="00E45F78">
              <w:rPr>
                <w:rFonts w:ascii="Cambria" w:hAnsi="Cambria" w:cs="Arial"/>
              </w:rPr>
              <w:t xml:space="preserve"> meeting with group members</w:t>
            </w:r>
          </w:p>
        </w:tc>
      </w:tr>
      <w:tr w:rsidR="00AC3D1D" w:rsidRPr="0020029C" w14:paraId="4428DFCC" w14:textId="77777777">
        <w:trPr>
          <w:cantSplit/>
        </w:trPr>
        <w:tc>
          <w:tcPr>
            <w:tcW w:w="1728" w:type="dxa"/>
          </w:tcPr>
          <w:p w14:paraId="6E53B5B0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Call</w:t>
            </w:r>
            <w:r w:rsidR="00192938" w:rsidRPr="00E45F78">
              <w:rPr>
                <w:rFonts w:ascii="Cambria" w:hAnsi="Cambria" w:cs="Arial"/>
                <w:b/>
                <w:bCs/>
              </w:rPr>
              <w:t>/Location</w:t>
            </w:r>
            <w:r w:rsidRPr="00E45F78">
              <w:rPr>
                <w:rFonts w:ascii="Cambria" w:hAnsi="Cambria" w:cs="Arial"/>
                <w:b/>
                <w:bCs/>
              </w:rPr>
              <w:t xml:space="preserve"> Information</w:t>
            </w:r>
          </w:p>
        </w:tc>
        <w:tc>
          <w:tcPr>
            <w:tcW w:w="7560" w:type="dxa"/>
            <w:gridSpan w:val="3"/>
          </w:tcPr>
          <w:p w14:paraId="1C6E07AB" w14:textId="69BDC905" w:rsidR="00AC3D1D" w:rsidRPr="00E45F78" w:rsidRDefault="0020140E" w:rsidP="00780680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Via Teams</w:t>
            </w:r>
          </w:p>
        </w:tc>
      </w:tr>
      <w:tr w:rsidR="00AC3D1D" w:rsidRPr="0020029C" w14:paraId="71C11FE8" w14:textId="77777777">
        <w:trPr>
          <w:cantSplit/>
        </w:trPr>
        <w:tc>
          <w:tcPr>
            <w:tcW w:w="1728" w:type="dxa"/>
          </w:tcPr>
          <w:p w14:paraId="6F1E632F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Supported Documents</w:t>
            </w:r>
          </w:p>
        </w:tc>
        <w:tc>
          <w:tcPr>
            <w:tcW w:w="7560" w:type="dxa"/>
            <w:gridSpan w:val="3"/>
          </w:tcPr>
          <w:p w14:paraId="7BCFE640" w14:textId="7FFE5305" w:rsidR="00A140E5" w:rsidRPr="00E45F78" w:rsidRDefault="00E45F78" w:rsidP="00F27046">
            <w:pPr>
              <w:rPr>
                <w:rFonts w:ascii="Cambria" w:hAnsi="Cambria" w:cs="Arial"/>
                <w:lang w:val="fr-FR"/>
              </w:rPr>
            </w:pPr>
            <w:r>
              <w:rPr>
                <w:rFonts w:ascii="Cambria" w:hAnsi="Cambria" w:cs="Arial"/>
                <w:lang w:val="fr-FR"/>
              </w:rPr>
              <w:t>According to the previous  tasks</w:t>
            </w:r>
            <w:bookmarkStart w:id="0" w:name="_GoBack"/>
            <w:bookmarkEnd w:id="0"/>
          </w:p>
        </w:tc>
      </w:tr>
    </w:tbl>
    <w:p w14:paraId="18F1EE76" w14:textId="77777777" w:rsidR="00AC3D1D" w:rsidRPr="0020029C" w:rsidRDefault="00AC3D1D">
      <w:pPr>
        <w:rPr>
          <w:rFonts w:cs="Arial"/>
          <w:lang w:val="fr-FR"/>
        </w:rPr>
      </w:pPr>
    </w:p>
    <w:p w14:paraId="1455DCFE" w14:textId="77777777" w:rsidR="0085373F" w:rsidRPr="0020029C" w:rsidRDefault="0085373F">
      <w:pPr>
        <w:rPr>
          <w:rFonts w:cs="Arial"/>
          <w:lang w:val="fr-FR"/>
        </w:rPr>
      </w:pPr>
    </w:p>
    <w:p w14:paraId="3D0BB19F" w14:textId="201E2CD2" w:rsidR="00FB7E73" w:rsidRPr="00E45F78" w:rsidRDefault="00AC3D1D" w:rsidP="00FB7E73">
      <w:pPr>
        <w:pStyle w:val="Heading4"/>
        <w:rPr>
          <w:rFonts w:ascii="Cambria" w:hAnsi="Cambria"/>
        </w:rPr>
      </w:pPr>
      <w:r w:rsidRPr="00E45F78">
        <w:rPr>
          <w:rFonts w:ascii="Cambria" w:hAnsi="Cambria"/>
        </w:rPr>
        <w:t>Agenda</w:t>
      </w:r>
      <w:r w:rsidR="00703B9E" w:rsidRPr="00E45F78">
        <w:rPr>
          <w:rFonts w:ascii="Cambria" w:hAnsi="Cambria"/>
        </w:rPr>
        <w:t>:</w:t>
      </w:r>
      <w:r w:rsidR="0037690D" w:rsidRPr="00E45F78">
        <w:rPr>
          <w:rFonts w:ascii="Cambria" w:hAnsi="Cambria"/>
        </w:rPr>
        <w:t xml:space="preserve"> </w:t>
      </w:r>
    </w:p>
    <w:p w14:paraId="04AA0731" w14:textId="64869F74" w:rsidR="00703B9E" w:rsidRPr="00E45F78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 w:rsidRPr="00E45F78">
        <w:rPr>
          <w:rFonts w:ascii="Cambria" w:hAnsi="Cambria"/>
        </w:rPr>
        <w:t xml:space="preserve">Create </w:t>
      </w:r>
      <w:r w:rsidR="00E45F78">
        <w:rPr>
          <w:rFonts w:ascii="Cambria" w:hAnsi="Cambria"/>
        </w:rPr>
        <w:t>Clickup A</w:t>
      </w:r>
      <w:r w:rsidRPr="00E45F78">
        <w:rPr>
          <w:rFonts w:ascii="Cambria" w:hAnsi="Cambria"/>
        </w:rPr>
        <w:t>ccounts</w:t>
      </w:r>
    </w:p>
    <w:p w14:paraId="3232455D" w14:textId="651108D4" w:rsidR="004B72B9" w:rsidRPr="00E45F78" w:rsidRDefault="00E45F78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>Explained about Clickup</w:t>
      </w:r>
      <w:r w:rsidR="004B72B9" w:rsidRPr="00E45F78">
        <w:rPr>
          <w:rFonts w:ascii="Cambria" w:hAnsi="Cambria"/>
        </w:rPr>
        <w:t xml:space="preserve"> account and how it used for our group project</w:t>
      </w:r>
    </w:p>
    <w:p w14:paraId="108FAD20" w14:textId="45852573" w:rsidR="00E45F78" w:rsidRPr="00E45F78" w:rsidRDefault="00E45F78" w:rsidP="00E45F78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 w:rsidRPr="00E45F78">
        <w:rPr>
          <w:rFonts w:ascii="Cambria" w:hAnsi="Cambria"/>
        </w:rPr>
        <w:t xml:space="preserve">Create </w:t>
      </w:r>
      <w:r>
        <w:rPr>
          <w:rFonts w:ascii="Cambria" w:hAnsi="Cambria"/>
        </w:rPr>
        <w:t>Figma</w:t>
      </w:r>
      <w:r>
        <w:rPr>
          <w:rFonts w:ascii="Cambria" w:hAnsi="Cambria"/>
        </w:rPr>
        <w:t xml:space="preserve"> A</w:t>
      </w:r>
      <w:r w:rsidRPr="00E45F78">
        <w:rPr>
          <w:rFonts w:ascii="Cambria" w:hAnsi="Cambria"/>
        </w:rPr>
        <w:t>ccounts</w:t>
      </w:r>
    </w:p>
    <w:p w14:paraId="72F15ED7" w14:textId="669B6922" w:rsidR="00E45F78" w:rsidRPr="00E45F78" w:rsidRDefault="00E45F78" w:rsidP="00E45F78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>Explained about Figma</w:t>
      </w:r>
      <w:r w:rsidRPr="00E45F78">
        <w:rPr>
          <w:rFonts w:ascii="Cambria" w:hAnsi="Cambria"/>
        </w:rPr>
        <w:t xml:space="preserve"> account and how it used for our group project</w:t>
      </w:r>
    </w:p>
    <w:p w14:paraId="731D22A7" w14:textId="482BB038" w:rsidR="00E45F78" w:rsidRPr="00E45F78" w:rsidRDefault="00E45F78" w:rsidP="00E45F78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 w:rsidRPr="00E45F78">
        <w:rPr>
          <w:rFonts w:ascii="Cambria" w:hAnsi="Cambria"/>
        </w:rPr>
        <w:t xml:space="preserve">Create </w:t>
      </w:r>
      <w:r w:rsidR="00D60943">
        <w:rPr>
          <w:rFonts w:ascii="Cambria" w:hAnsi="Cambria"/>
        </w:rPr>
        <w:t>Balsamiq</w:t>
      </w:r>
      <w:r>
        <w:rPr>
          <w:rFonts w:ascii="Cambria" w:hAnsi="Cambria"/>
        </w:rPr>
        <w:t xml:space="preserve"> A</w:t>
      </w:r>
      <w:r w:rsidRPr="00E45F78">
        <w:rPr>
          <w:rFonts w:ascii="Cambria" w:hAnsi="Cambria"/>
        </w:rPr>
        <w:t>ccounts</w:t>
      </w:r>
    </w:p>
    <w:p w14:paraId="328F5427" w14:textId="3A90329D" w:rsidR="004B72B9" w:rsidRPr="00E45F78" w:rsidRDefault="00E45F78" w:rsidP="00E45F78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Explained about Balsamiq </w:t>
      </w:r>
      <w:r w:rsidRPr="00E45F78">
        <w:rPr>
          <w:rFonts w:ascii="Cambria" w:hAnsi="Cambria"/>
        </w:rPr>
        <w:t xml:space="preserve"> account and how it used for our group project</w:t>
      </w:r>
    </w:p>
    <w:p w14:paraId="532226A1" w14:textId="431B18E9" w:rsidR="004B72B9" w:rsidRPr="00E45F78" w:rsidRDefault="004B72B9" w:rsidP="00B92FD9">
      <w:pPr>
        <w:pStyle w:val="ListParagraph"/>
        <w:spacing w:before="120"/>
        <w:textAlignment w:val="center"/>
        <w:outlineLvl w:val="0"/>
        <w:rPr>
          <w:rFonts w:ascii="Cambria" w:hAnsi="Cambria"/>
        </w:rPr>
      </w:pPr>
    </w:p>
    <w:p w14:paraId="14AB697C" w14:textId="77777777" w:rsidR="004B72B9" w:rsidRPr="00E45F78" w:rsidRDefault="004B72B9" w:rsidP="00B92FD9">
      <w:pPr>
        <w:pStyle w:val="ListParagraph"/>
        <w:spacing w:before="120"/>
        <w:textAlignment w:val="center"/>
        <w:outlineLvl w:val="0"/>
        <w:rPr>
          <w:rFonts w:ascii="Cambria" w:hAnsi="Cambria"/>
        </w:rPr>
      </w:pPr>
    </w:p>
    <w:p w14:paraId="09E2A1E5" w14:textId="77777777" w:rsidR="002E2A16" w:rsidRPr="00E45F78" w:rsidRDefault="003911AD" w:rsidP="002E2A16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</w:rPr>
        <w:br/>
      </w:r>
      <w:r w:rsidRPr="00E45F78">
        <w:rPr>
          <w:rFonts w:ascii="Cambria" w:hAnsi="Cambria"/>
          <w:b/>
        </w:rPr>
        <w:t>Notes</w:t>
      </w:r>
      <w:r w:rsidR="000A6F5F" w:rsidRPr="00E45F78">
        <w:rPr>
          <w:rFonts w:ascii="Cambria" w:hAnsi="Cambria"/>
          <w:b/>
        </w:rPr>
        <w:t>/Clarifications</w:t>
      </w:r>
      <w:r w:rsidRPr="00E45F78">
        <w:rPr>
          <w:rFonts w:ascii="Cambria" w:hAnsi="Cambria"/>
          <w:b/>
        </w:rPr>
        <w:t>:</w:t>
      </w:r>
    </w:p>
    <w:p w14:paraId="3CBB326B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</w:rPr>
      </w:pPr>
    </w:p>
    <w:p w14:paraId="7489F5DB" w14:textId="77777777" w:rsidR="00EA55C8" w:rsidRPr="00E45F78" w:rsidRDefault="00553AA7" w:rsidP="00EA55C8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  <w:b/>
        </w:rPr>
        <w:t>Meeting Minutes</w:t>
      </w:r>
      <w:r w:rsidR="00F7154D" w:rsidRPr="00E45F78">
        <w:rPr>
          <w:rFonts w:ascii="Cambria" w:hAnsi="Cambria"/>
          <w:b/>
        </w:rPr>
        <w:t>:</w:t>
      </w:r>
    </w:p>
    <w:p w14:paraId="6BA9BB3B" w14:textId="319779B7" w:rsidR="00625DC5" w:rsidRPr="00E45F78" w:rsidRDefault="0037690D" w:rsidP="00703B9E">
      <w:pPr>
        <w:spacing w:before="120"/>
        <w:textAlignment w:val="center"/>
        <w:outlineLvl w:val="0"/>
        <w:rPr>
          <w:rFonts w:ascii="Cambria" w:hAnsi="Cambria"/>
        </w:rPr>
      </w:pPr>
      <w:r w:rsidRPr="00E45F78">
        <w:rPr>
          <w:rFonts w:ascii="Cambria" w:hAnsi="Cambria"/>
        </w:rPr>
        <w:t xml:space="preserve">The meeting was held on </w:t>
      </w:r>
      <w:r w:rsidR="00D60943">
        <w:rPr>
          <w:rFonts w:ascii="Cambria" w:hAnsi="Cambria"/>
        </w:rPr>
        <w:t>September 01</w:t>
      </w:r>
      <w:r w:rsidRPr="00E45F78">
        <w:rPr>
          <w:rFonts w:ascii="Cambria" w:hAnsi="Cambria"/>
        </w:rPr>
        <w:t xml:space="preserve">, 2023, at </w:t>
      </w:r>
      <w:r w:rsidR="00D60943">
        <w:rPr>
          <w:rFonts w:ascii="Cambria" w:hAnsi="Cambria"/>
        </w:rPr>
        <w:t>7.00p.m. via Microsoft Teams</w:t>
      </w:r>
      <w:r w:rsidRPr="00E45F78">
        <w:rPr>
          <w:rFonts w:ascii="Cambria" w:hAnsi="Cambria"/>
        </w:rPr>
        <w:t xml:space="preserve">. The estimated time for the meeting was </w:t>
      </w:r>
      <w:r w:rsidR="00D60943">
        <w:rPr>
          <w:rFonts w:ascii="Cambria" w:hAnsi="Cambria"/>
        </w:rPr>
        <w:t>1 hour</w:t>
      </w:r>
      <w:r w:rsidRPr="00E45F78">
        <w:rPr>
          <w:rFonts w:ascii="Cambria" w:hAnsi="Cambria"/>
        </w:rPr>
        <w:t xml:space="preserve">, but it ended up lasting </w:t>
      </w:r>
      <w:r w:rsidR="004B72B9" w:rsidRPr="00E45F78">
        <w:rPr>
          <w:rFonts w:ascii="Cambria" w:hAnsi="Cambria"/>
        </w:rPr>
        <w:t>1.5</w:t>
      </w:r>
      <w:r w:rsidRPr="00E45F78">
        <w:rPr>
          <w:rFonts w:ascii="Cambria" w:hAnsi="Cambria"/>
        </w:rPr>
        <w:t xml:space="preserve"> </w:t>
      </w:r>
      <w:r w:rsidR="004B72B9" w:rsidRPr="00E45F78">
        <w:rPr>
          <w:rFonts w:ascii="Cambria" w:hAnsi="Cambria"/>
        </w:rPr>
        <w:t>hours</w:t>
      </w:r>
      <w:r w:rsidRPr="00E45F78">
        <w:rPr>
          <w:rFonts w:ascii="Cambria" w:hAnsi="Cambria"/>
        </w:rPr>
        <w:t>.</w:t>
      </w:r>
    </w:p>
    <w:p w14:paraId="0AE6FD43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  <w:b/>
        </w:rPr>
      </w:pPr>
    </w:p>
    <w:p w14:paraId="5A8E9B80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  <w:b/>
        </w:rPr>
        <w:t>Action Items:</w:t>
      </w:r>
      <w:r w:rsidR="00625DC5" w:rsidRPr="00E45F78">
        <w:rPr>
          <w:rFonts w:ascii="Cambria" w:hAnsi="Cambria"/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2"/>
        <w:gridCol w:w="3168"/>
      </w:tblGrid>
      <w:tr w:rsidR="00625DC5" w:rsidRPr="00E45F78" w14:paraId="65897710" w14:textId="77777777" w:rsidTr="00984E02">
        <w:trPr>
          <w:trHeight w:val="314"/>
        </w:trPr>
        <w:tc>
          <w:tcPr>
            <w:tcW w:w="5598" w:type="dxa"/>
            <w:shd w:val="clear" w:color="auto" w:fill="C2D69B"/>
          </w:tcPr>
          <w:p w14:paraId="2BF06521" w14:textId="77777777" w:rsidR="00625DC5" w:rsidRPr="00E45F78" w:rsidRDefault="00625DC5" w:rsidP="00625DC5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Action item</w:t>
            </w:r>
          </w:p>
        </w:tc>
        <w:tc>
          <w:tcPr>
            <w:tcW w:w="3258" w:type="dxa"/>
            <w:shd w:val="clear" w:color="auto" w:fill="C2D69B"/>
          </w:tcPr>
          <w:p w14:paraId="40645E7B" w14:textId="77777777" w:rsidR="00625DC5" w:rsidRPr="00E45F78" w:rsidRDefault="00625DC5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Decision made by</w:t>
            </w:r>
          </w:p>
        </w:tc>
      </w:tr>
      <w:tr w:rsidR="00201147" w:rsidRPr="00E45F78" w14:paraId="7CD1A467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7D7DF41F" w14:textId="62C6CBBC" w:rsidR="00201147" w:rsidRDefault="00D60943" w:rsidP="00D60943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 w:rsidRPr="00E45F78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>d</w:t>
            </w:r>
            <w:r w:rsidRPr="00E45F7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Clickup A</w:t>
            </w:r>
            <w:r w:rsidRPr="00E45F78">
              <w:rPr>
                <w:rFonts w:ascii="Cambria" w:hAnsi="Cambria"/>
              </w:rPr>
              <w:t>ccounts</w:t>
            </w:r>
            <w:r>
              <w:rPr>
                <w:rFonts w:ascii="Cambria" w:hAnsi="Cambria"/>
              </w:rPr>
              <w:t xml:space="preserve"> </w:t>
            </w:r>
          </w:p>
          <w:p w14:paraId="640B3F7F" w14:textId="77777777" w:rsidR="00D60943" w:rsidRDefault="00D60943" w:rsidP="00D60943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 Figma Accounts</w:t>
            </w:r>
          </w:p>
          <w:p w14:paraId="1027D298" w14:textId="77777777" w:rsidR="00D60943" w:rsidRDefault="00D60943" w:rsidP="00D60943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 Balsamiq Accounts</w:t>
            </w:r>
          </w:p>
          <w:p w14:paraId="004BF0ED" w14:textId="2EE5E46F" w:rsidR="00D60943" w:rsidRPr="00D60943" w:rsidRDefault="00D60943" w:rsidP="00D60943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Explained current processing about project by leader (Hasaranga) </w:t>
            </w:r>
          </w:p>
        </w:tc>
        <w:tc>
          <w:tcPr>
            <w:tcW w:w="3258" w:type="dxa"/>
            <w:shd w:val="clear" w:color="auto" w:fill="FFFFFF" w:themeFill="background1"/>
          </w:tcPr>
          <w:p w14:paraId="4479496B" w14:textId="77777777" w:rsidR="00201147" w:rsidRDefault="0020114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All</w:t>
            </w:r>
          </w:p>
          <w:p w14:paraId="7C027891" w14:textId="77777777" w:rsidR="00D60943" w:rsidRDefault="00D60943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</w:p>
          <w:p w14:paraId="7C6654D7" w14:textId="05496784" w:rsidR="00D60943" w:rsidRPr="00E45F78" w:rsidRDefault="00A5073B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*By Leader </w:t>
            </w:r>
          </w:p>
        </w:tc>
      </w:tr>
      <w:tr w:rsidR="00201147" w:rsidRPr="00E45F78" w14:paraId="1BFDBB8A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78A56DCC" w14:textId="234C8F3C" w:rsidR="00201147" w:rsidRPr="00D60943" w:rsidRDefault="00201147" w:rsidP="00201147">
            <w:pPr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 w:rsidRPr="00D60943">
              <w:rPr>
                <w:rFonts w:ascii="Cambria" w:hAnsi="Cambria"/>
              </w:rPr>
              <w:t xml:space="preserve">Assigned </w:t>
            </w:r>
            <w:r w:rsidR="00D60943" w:rsidRPr="00D60943">
              <w:rPr>
                <w:rFonts w:ascii="Cambria" w:hAnsi="Cambria"/>
              </w:rPr>
              <w:t>M.A.R.Fathima Fahama</w:t>
            </w:r>
            <w:r w:rsidR="00D60943">
              <w:rPr>
                <w:rFonts w:ascii="Cambria" w:hAnsi="Cambria"/>
              </w:rPr>
              <w:t xml:space="preserve"> as a meeting mintues writer </w:t>
            </w:r>
            <w:r w:rsidRPr="00D60943">
              <w:rPr>
                <w:rFonts w:ascii="Cambria" w:hAnsi="Cambria"/>
              </w:rPr>
              <w:t>.</w:t>
            </w:r>
          </w:p>
        </w:tc>
        <w:tc>
          <w:tcPr>
            <w:tcW w:w="3258" w:type="dxa"/>
            <w:shd w:val="clear" w:color="auto" w:fill="FFFFFF" w:themeFill="background1"/>
          </w:tcPr>
          <w:p w14:paraId="7D7210DC" w14:textId="2DD69AEE" w:rsidR="00201147" w:rsidRPr="00E45F78" w:rsidRDefault="0020114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All</w:t>
            </w:r>
          </w:p>
        </w:tc>
      </w:tr>
      <w:tr w:rsidR="00625DC5" w:rsidRPr="00E45F78" w14:paraId="42E744F1" w14:textId="77777777" w:rsidTr="00984E02">
        <w:tc>
          <w:tcPr>
            <w:tcW w:w="5598" w:type="dxa"/>
          </w:tcPr>
          <w:p w14:paraId="34AA699F" w14:textId="51E4D450" w:rsidR="00625DC5" w:rsidRPr="00E45F78" w:rsidRDefault="00A5073B" w:rsidP="00984E02">
            <w:pPr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 xml:space="preserve">Project’s next step tasks have given to all members by leader </w:t>
            </w:r>
          </w:p>
          <w:p w14:paraId="08A2CB56" w14:textId="77777777" w:rsidR="00625DC5" w:rsidRPr="00E45F78" w:rsidRDefault="00625DC5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</w:p>
        </w:tc>
        <w:tc>
          <w:tcPr>
            <w:tcW w:w="3258" w:type="dxa"/>
          </w:tcPr>
          <w:p w14:paraId="2D5F7A65" w14:textId="2F7818D1" w:rsidR="00201147" w:rsidRPr="00E45F78" w:rsidRDefault="0020114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All</w:t>
            </w:r>
          </w:p>
        </w:tc>
      </w:tr>
    </w:tbl>
    <w:p w14:paraId="3D4C99A2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52B1E5C4" w14:textId="77777777" w:rsidR="00A5073B" w:rsidRDefault="00A5073B" w:rsidP="00703B9E">
      <w:pPr>
        <w:spacing w:before="120"/>
        <w:textAlignment w:val="center"/>
        <w:outlineLvl w:val="0"/>
        <w:rPr>
          <w:b/>
        </w:rPr>
      </w:pPr>
    </w:p>
    <w:p w14:paraId="3EAEABA7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4DFBEA4D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5458747F" w14:textId="77777777" w:rsidR="00703B9E" w:rsidRDefault="00703B9E" w:rsidP="00703B9E">
      <w:pPr>
        <w:spacing w:before="120"/>
        <w:textAlignment w:val="center"/>
        <w:outlineLvl w:val="0"/>
        <w:rPr>
          <w:b/>
        </w:rPr>
      </w:pPr>
    </w:p>
    <w:sectPr w:rsidR="00703B9E" w:rsidSect="0053067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0B8F3" w14:textId="77777777" w:rsidR="00CE6E2D" w:rsidRDefault="00CE6E2D">
      <w:r>
        <w:separator/>
      </w:r>
    </w:p>
  </w:endnote>
  <w:endnote w:type="continuationSeparator" w:id="0">
    <w:p w14:paraId="0911C2FC" w14:textId="77777777" w:rsidR="00CE6E2D" w:rsidRDefault="00CE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E9D8" w14:textId="77777777" w:rsidR="003F335A" w:rsidRDefault="00737073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62990" wp14:editId="2C455D1E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540D4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Y9EQ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MdStj0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5C65E3FA" w14:textId="763CA244" w:rsidR="003F335A" w:rsidRDefault="003F335A">
    <w:pPr>
      <w:rPr>
        <w:rFonts w:cs="Arial"/>
        <w:sz w:val="18"/>
      </w:rPr>
    </w:pPr>
    <w:r w:rsidRPr="00C90D6D">
      <w:rPr>
        <w:rFonts w:cs="Arial"/>
        <w:sz w:val="18"/>
      </w:rPr>
      <w:t>Navantis Inc.</w:t>
    </w:r>
    <w:r>
      <w:rPr>
        <w:rFonts w:cs="Arial"/>
        <w:sz w:val="18"/>
      </w:rPr>
      <w:t xml:space="preserve"> Confidential </w:t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 w:rsidR="00A5073B">
      <w:rPr>
        <w:rStyle w:val="PageNumber"/>
        <w:rFonts w:cs="Arial"/>
        <w:noProof/>
        <w:sz w:val="18"/>
      </w:rPr>
      <w:t>2</w:t>
    </w:r>
    <w:r w:rsidR="00474DCF">
      <w:rPr>
        <w:rStyle w:val="PageNumber"/>
        <w:rFonts w:cs="Arial"/>
        <w:sz w:val="18"/>
      </w:rPr>
      <w:fldChar w:fldCharType="end"/>
    </w:r>
    <w:r>
      <w:rPr>
        <w:rFonts w:cs="Arial"/>
        <w:sz w:val="18"/>
      </w:rPr>
      <w:t xml:space="preserve">           </w:t>
    </w:r>
    <w:r>
      <w:rPr>
        <w:rFonts w:cs="Arial"/>
        <w:sz w:val="18"/>
      </w:rPr>
      <w:tab/>
      <w:t xml:space="preserve">                                     </w:t>
    </w:r>
    <w:r>
      <w:rPr>
        <w:rFonts w:cs="Arial"/>
        <w:sz w:val="18"/>
      </w:rPr>
      <w:tab/>
    </w:r>
    <w:r w:rsidR="00474DCF">
      <w:rPr>
        <w:rFonts w:cs="Arial"/>
        <w:sz w:val="18"/>
      </w:rPr>
      <w:fldChar w:fldCharType="begin"/>
    </w:r>
    <w:r>
      <w:rPr>
        <w:rFonts w:cs="Arial"/>
        <w:sz w:val="18"/>
      </w:rPr>
      <w:instrText xml:space="preserve"> DATE \@ "M/d/yyyy" </w:instrText>
    </w:r>
    <w:r w:rsidR="00474DCF">
      <w:rPr>
        <w:rFonts w:cs="Arial"/>
        <w:sz w:val="18"/>
      </w:rPr>
      <w:fldChar w:fldCharType="separate"/>
    </w:r>
    <w:r w:rsidR="00C160CE">
      <w:rPr>
        <w:rFonts w:cs="Arial"/>
        <w:noProof/>
        <w:sz w:val="18"/>
      </w:rPr>
      <w:t>9/3/2023</w:t>
    </w:r>
    <w:r w:rsidR="00474DCF">
      <w:rPr>
        <w:rFonts w:cs="Arial"/>
        <w:sz w:val="18"/>
      </w:rPr>
      <w:fldChar w:fldCharType="end"/>
    </w:r>
  </w:p>
  <w:p w14:paraId="4BE7C5DC" w14:textId="77777777" w:rsidR="003F335A" w:rsidRDefault="003F3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F1DD0" w14:textId="77777777" w:rsidR="003F335A" w:rsidRDefault="00737073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48FE7A" wp14:editId="3B57865B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0C6D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8x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O4ZtlU4zo4EtIMSQa6/xnrjsUjBJL4ByByXHjfCBCiiEk3KP0WkgZ&#10;xZYK9cB28pimMcNpKVjwhjhn97tKWnQkYV7iF8sCz32Y1QfFIlrLCVtdbU+EvNhwu1QBD2oBPlfr&#10;MhA/ntKn1Xw1z0f5ZLYa5Wldjz6tq3w0W2eP0/qhrqo6+xmoZXnRCsa4CuyG4czyvxP/+kwuY3Ub&#10;z1sfkvfosWFAdvhH0lHMoN9lEnaanbd2EBnmMQZf304Y+Ps92PcvfPkL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N6V/zE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2DD7A2B5" w14:textId="198EB3D2" w:rsidR="003F335A" w:rsidRDefault="0037690D">
    <w:pPr>
      <w:rPr>
        <w:rFonts w:cs="Arial"/>
        <w:sz w:val="18"/>
      </w:rPr>
    </w:pPr>
    <w:r>
      <w:rPr>
        <w:rFonts w:cs="Arial"/>
        <w:sz w:val="18"/>
      </w:rPr>
      <w:t>ELITE</w:t>
    </w:r>
    <w:r w:rsidR="003F335A">
      <w:rPr>
        <w:rFonts w:cs="Arial"/>
        <w:sz w:val="18"/>
      </w:rPr>
      <w:tab/>
    </w:r>
    <w:r w:rsidR="003F335A"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 w:rsidR="003F335A"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 w:rsidR="00CE6E2D">
      <w:rPr>
        <w:rStyle w:val="PageNumber"/>
        <w:rFonts w:cs="Arial"/>
        <w:noProof/>
        <w:sz w:val="18"/>
      </w:rPr>
      <w:t>1</w:t>
    </w:r>
    <w:r w:rsidR="00474DCF">
      <w:rPr>
        <w:rStyle w:val="PageNumber"/>
        <w:rFonts w:cs="Arial"/>
        <w:sz w:val="18"/>
      </w:rPr>
      <w:fldChar w:fldCharType="end"/>
    </w:r>
    <w:r w:rsidR="003F335A">
      <w:rPr>
        <w:rFonts w:cs="Arial"/>
        <w:sz w:val="18"/>
      </w:rPr>
      <w:t xml:space="preserve">                                   </w:t>
    </w:r>
    <w:r>
      <w:rPr>
        <w:rFonts w:cs="Arial"/>
        <w:sz w:val="18"/>
      </w:rPr>
      <w:t xml:space="preserve">                               </w:t>
    </w:r>
  </w:p>
  <w:p w14:paraId="4489D40B" w14:textId="77777777" w:rsidR="003F335A" w:rsidRDefault="003F3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FA9C9" w14:textId="77777777" w:rsidR="00CE6E2D" w:rsidRDefault="00CE6E2D">
      <w:r>
        <w:separator/>
      </w:r>
    </w:p>
  </w:footnote>
  <w:footnote w:type="continuationSeparator" w:id="0">
    <w:p w14:paraId="75D3FF87" w14:textId="77777777" w:rsidR="00CE6E2D" w:rsidRDefault="00CE6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4186B" w14:textId="610C1985" w:rsidR="003F335A" w:rsidRDefault="003F335A">
    <w:pPr>
      <w:rPr>
        <w:rFonts w:cs="Arial"/>
        <w:sz w:val="18"/>
      </w:rPr>
    </w:pPr>
  </w:p>
  <w:p w14:paraId="0459A25B" w14:textId="77777777" w:rsidR="003F335A" w:rsidRDefault="003F335A">
    <w:pPr>
      <w:jc w:val="right"/>
      <w:rPr>
        <w:rFonts w:ascii="Arial Narrow" w:hAnsi="Arial Narrow"/>
        <w:b/>
        <w:bCs/>
      </w:rPr>
    </w:pPr>
    <w:r>
      <w:rPr>
        <w:rFonts w:cs="Arial"/>
        <w:sz w:val="18"/>
      </w:rPr>
      <w:t>Meeting Minutes</w:t>
    </w:r>
  </w:p>
  <w:p w14:paraId="7DB63C98" w14:textId="77777777" w:rsidR="003F335A" w:rsidRDefault="00737073">
    <w:pPr>
      <w:ind w:left="-1080"/>
      <w:rPr>
        <w:u w:val="single"/>
      </w:rPr>
    </w:pPr>
    <w:r w:rsidRPr="00474DC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547435" wp14:editId="4CFAC2F6">
              <wp:simplePos x="0" y="0"/>
              <wp:positionH relativeFrom="column">
                <wp:posOffset>730885</wp:posOffset>
              </wp:positionH>
              <wp:positionV relativeFrom="paragraph">
                <wp:posOffset>79375</wp:posOffset>
              </wp:positionV>
              <wp:extent cx="4755515" cy="635"/>
              <wp:effectExtent l="6985" t="12700" r="9525" b="1524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55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CBF88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zwFAIAACs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" strokeweight="1pt"/>
          </w:pict>
        </mc:Fallback>
      </mc:AlternateContent>
    </w:r>
  </w:p>
  <w:p w14:paraId="533F949E" w14:textId="77777777" w:rsidR="003F335A" w:rsidRDefault="003F335A">
    <w:pPr>
      <w:pStyle w:val="Header"/>
    </w:pPr>
  </w:p>
  <w:p w14:paraId="493565E9" w14:textId="77777777" w:rsidR="003F335A" w:rsidRDefault="003F33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2830" w14:textId="77777777" w:rsidR="003F335A" w:rsidRDefault="007370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7C121FA3" wp14:editId="5E54A4F4">
              <wp:simplePos x="0" y="0"/>
              <wp:positionH relativeFrom="page">
                <wp:posOffset>342900</wp:posOffset>
              </wp:positionH>
              <wp:positionV relativeFrom="page">
                <wp:posOffset>1143000</wp:posOffset>
              </wp:positionV>
              <wp:extent cx="6858000" cy="3048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1E8BB1" id="Rectangle 1" o:spid="_x0000_s1026" style="position:absolute;margin-left:27pt;margin-top:90pt;width:540pt;height:2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" fillcolor="silver" stroked="f" strokecolor="#e5e5e5">
              <w10:wrap anchorx="page" anchory="page"/>
              <w10:anchorlock/>
            </v:rect>
          </w:pict>
        </mc:Fallback>
      </mc:AlternateContent>
    </w:r>
    <w:r w:rsidR="00780680">
      <w:rPr>
        <w:noProof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92A"/>
    <w:multiLevelType w:val="hybridMultilevel"/>
    <w:tmpl w:val="F132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D1861"/>
    <w:multiLevelType w:val="hybridMultilevel"/>
    <w:tmpl w:val="BF9AE7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FC73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F1A1DED"/>
    <w:multiLevelType w:val="multilevel"/>
    <w:tmpl w:val="7578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96FBC"/>
    <w:multiLevelType w:val="hybridMultilevel"/>
    <w:tmpl w:val="C57EF850"/>
    <w:lvl w:ilvl="0" w:tplc="84C639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132D4A32"/>
    <w:multiLevelType w:val="hybridMultilevel"/>
    <w:tmpl w:val="61AC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D5D4C"/>
    <w:multiLevelType w:val="multilevel"/>
    <w:tmpl w:val="D990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E4CE2"/>
    <w:multiLevelType w:val="multilevel"/>
    <w:tmpl w:val="591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9A6A51"/>
    <w:multiLevelType w:val="multilevel"/>
    <w:tmpl w:val="E40E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224338"/>
    <w:multiLevelType w:val="hybridMultilevel"/>
    <w:tmpl w:val="D8C24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A27682"/>
    <w:multiLevelType w:val="hybridMultilevel"/>
    <w:tmpl w:val="F1781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C945B8"/>
    <w:multiLevelType w:val="multilevel"/>
    <w:tmpl w:val="EF2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3425"/>
    <w:multiLevelType w:val="hybridMultilevel"/>
    <w:tmpl w:val="4E4A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937C8"/>
    <w:multiLevelType w:val="hybridMultilevel"/>
    <w:tmpl w:val="3944675E"/>
    <w:lvl w:ilvl="0" w:tplc="84C639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CF6176"/>
    <w:multiLevelType w:val="multilevel"/>
    <w:tmpl w:val="8E3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212E9"/>
    <w:multiLevelType w:val="multilevel"/>
    <w:tmpl w:val="5EC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D2E93"/>
    <w:multiLevelType w:val="hybridMultilevel"/>
    <w:tmpl w:val="D7D6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B438B"/>
    <w:multiLevelType w:val="hybridMultilevel"/>
    <w:tmpl w:val="5602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C65C8"/>
    <w:multiLevelType w:val="hybridMultilevel"/>
    <w:tmpl w:val="961A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B55A59"/>
    <w:multiLevelType w:val="hybridMultilevel"/>
    <w:tmpl w:val="B840F47A"/>
    <w:lvl w:ilvl="0" w:tplc="AA9475F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E26B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42C9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EDF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A1C4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695F4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24CE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FA1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AA24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C96941"/>
    <w:multiLevelType w:val="hybridMultilevel"/>
    <w:tmpl w:val="534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06AC7"/>
    <w:multiLevelType w:val="multilevel"/>
    <w:tmpl w:val="347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666C36"/>
    <w:multiLevelType w:val="multilevel"/>
    <w:tmpl w:val="2A24F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EAC3FB2"/>
    <w:multiLevelType w:val="hybridMultilevel"/>
    <w:tmpl w:val="E4BA4164"/>
    <w:lvl w:ilvl="0" w:tplc="FF2C0722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DD1EDF"/>
    <w:multiLevelType w:val="hybridMultilevel"/>
    <w:tmpl w:val="2D06C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A411C1"/>
    <w:multiLevelType w:val="hybridMultilevel"/>
    <w:tmpl w:val="797E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7301B"/>
    <w:multiLevelType w:val="hybridMultilevel"/>
    <w:tmpl w:val="0628A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537A30"/>
    <w:multiLevelType w:val="hybridMultilevel"/>
    <w:tmpl w:val="9410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15"/>
    <w:lvlOverride w:ilvl="0"/>
    <w:lvlOverride w:ilvl="1">
      <w:startOverride w:val="2"/>
    </w:lvlOverride>
  </w:num>
  <w:num w:numId="3">
    <w:abstractNumId w:val="15"/>
    <w:lvlOverride w:ilvl="0"/>
    <w:lvlOverride w:ilvl="1"/>
    <w:lvlOverride w:ilvl="2">
      <w:startOverride w:val="1"/>
    </w:lvlOverride>
  </w:num>
  <w:num w:numId="4">
    <w:abstractNumId w:val="15"/>
    <w:lvlOverride w:ilvl="0"/>
    <w:lvlOverride w:ilvl="1"/>
    <w:lvlOverride w:ilvl="2">
      <w:startOverride w:val="2"/>
    </w:lvlOverride>
  </w:num>
  <w:num w:numId="5">
    <w:abstractNumId w:val="15"/>
    <w:lvlOverride w:ilvl="0"/>
    <w:lvlOverride w:ilvl="1">
      <w:startOverride w:val="3"/>
    </w:lvlOverride>
    <w:lvlOverride w:ilvl="2"/>
  </w:num>
  <w:num w:numId="6">
    <w:abstractNumId w:val="15"/>
    <w:lvlOverride w:ilvl="0"/>
    <w:lvlOverride w:ilvl="1">
      <w:startOverride w:val="4"/>
    </w:lvlOverride>
    <w:lvlOverride w:ilvl="2"/>
  </w:num>
  <w:num w:numId="7">
    <w:abstractNumId w:val="21"/>
    <w:lvlOverride w:ilvl="0">
      <w:startOverride w:val="3"/>
    </w:lvlOverride>
  </w:num>
  <w:num w:numId="8">
    <w:abstractNumId w:val="21"/>
    <w:lvlOverride w:ilvl="0"/>
    <w:lvlOverride w:ilvl="1">
      <w:startOverride w:val="1"/>
    </w:lvlOverride>
  </w:num>
  <w:num w:numId="9">
    <w:abstractNumId w:val="21"/>
    <w:lvlOverride w:ilvl="0"/>
    <w:lvlOverride w:ilvl="1">
      <w:startOverride w:val="2"/>
    </w:lvlOverride>
  </w:num>
  <w:num w:numId="10">
    <w:abstractNumId w:val="8"/>
    <w:lvlOverride w:ilvl="0">
      <w:startOverride w:val="4"/>
    </w:lvlOverride>
  </w:num>
  <w:num w:numId="11">
    <w:abstractNumId w:val="8"/>
    <w:lvlOverride w:ilvl="0"/>
    <w:lvlOverride w:ilvl="1">
      <w:startOverride w:val="1"/>
    </w:lvlOverride>
  </w:num>
  <w:num w:numId="12">
    <w:abstractNumId w:val="8"/>
    <w:lvlOverride w:ilvl="0"/>
    <w:lvlOverride w:ilvl="1">
      <w:startOverride w:val="2"/>
    </w:lvlOverride>
  </w:num>
  <w:num w:numId="13">
    <w:abstractNumId w:val="8"/>
    <w:lvlOverride w:ilvl="0"/>
    <w:lvlOverride w:ilvl="1">
      <w:startOverride w:val="3"/>
    </w:lvlOverride>
  </w:num>
  <w:num w:numId="14">
    <w:abstractNumId w:val="8"/>
    <w:lvlOverride w:ilvl="0"/>
    <w:lvlOverride w:ilvl="1">
      <w:startOverride w:val="4"/>
    </w:lvlOverride>
  </w:num>
  <w:num w:numId="15">
    <w:abstractNumId w:val="8"/>
    <w:lvlOverride w:ilvl="0"/>
    <w:lvlOverride w:ilvl="1">
      <w:startOverride w:val="5"/>
    </w:lvlOverride>
  </w:num>
  <w:num w:numId="16">
    <w:abstractNumId w:val="24"/>
  </w:num>
  <w:num w:numId="17">
    <w:abstractNumId w:val="14"/>
    <w:lvlOverride w:ilvl="0">
      <w:startOverride w:val="1"/>
    </w:lvlOverride>
  </w:num>
  <w:num w:numId="18">
    <w:abstractNumId w:val="14"/>
    <w:lvlOverride w:ilvl="0"/>
    <w:lvlOverride w:ilvl="1">
      <w:startOverride w:val="1"/>
    </w:lvlOverride>
  </w:num>
  <w:num w:numId="19">
    <w:abstractNumId w:val="14"/>
    <w:lvlOverride w:ilvl="0"/>
    <w:lvlOverride w:ilvl="1">
      <w:startOverride w:val="2"/>
    </w:lvlOverride>
  </w:num>
  <w:num w:numId="20">
    <w:abstractNumId w:val="14"/>
    <w:lvlOverride w:ilvl="0"/>
    <w:lvlOverride w:ilvl="1">
      <w:startOverride w:val="3"/>
    </w:lvlOverride>
  </w:num>
  <w:num w:numId="21">
    <w:abstractNumId w:val="11"/>
    <w:lvlOverride w:ilvl="0">
      <w:startOverride w:val="2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6"/>
    <w:lvlOverride w:ilvl="0">
      <w:startOverride w:val="3"/>
    </w:lvlOverride>
  </w:num>
  <w:num w:numId="25">
    <w:abstractNumId w:val="6"/>
    <w:lvlOverride w:ilvl="0"/>
    <w:lvlOverride w:ilvl="1">
      <w:startOverride w:val="1"/>
    </w:lvlOverride>
  </w:num>
  <w:num w:numId="26">
    <w:abstractNumId w:val="1"/>
  </w:num>
  <w:num w:numId="27">
    <w:abstractNumId w:val="26"/>
  </w:num>
  <w:num w:numId="28">
    <w:abstractNumId w:val="27"/>
  </w:num>
  <w:num w:numId="29">
    <w:abstractNumId w:val="10"/>
  </w:num>
  <w:num w:numId="30">
    <w:abstractNumId w:val="19"/>
  </w:num>
  <w:num w:numId="31">
    <w:abstractNumId w:val="23"/>
  </w:num>
  <w:num w:numId="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3"/>
  </w:num>
  <w:num w:numId="36">
    <w:abstractNumId w:val="25"/>
  </w:num>
  <w:num w:numId="37">
    <w:abstractNumId w:val="16"/>
  </w:num>
  <w:num w:numId="38">
    <w:abstractNumId w:val="20"/>
  </w:num>
  <w:num w:numId="39">
    <w:abstractNumId w:val="12"/>
  </w:num>
  <w:num w:numId="40">
    <w:abstractNumId w:val="2"/>
  </w:num>
  <w:num w:numId="41">
    <w:abstractNumId w:val="18"/>
  </w:num>
  <w:num w:numId="42">
    <w:abstractNumId w:val="17"/>
  </w:num>
  <w:num w:numId="43">
    <w:abstractNumId w:val="5"/>
  </w:num>
  <w:num w:numId="44">
    <w:abstractNumId w:val="3"/>
  </w:num>
  <w:num w:numId="45">
    <w:abstractNumId w:val="7"/>
  </w:num>
  <w:num w:numId="4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C6"/>
    <w:rsid w:val="00022162"/>
    <w:rsid w:val="00027AB2"/>
    <w:rsid w:val="00030239"/>
    <w:rsid w:val="00037EEA"/>
    <w:rsid w:val="00041399"/>
    <w:rsid w:val="0004225A"/>
    <w:rsid w:val="00044FDC"/>
    <w:rsid w:val="0004567B"/>
    <w:rsid w:val="000462B2"/>
    <w:rsid w:val="0004641A"/>
    <w:rsid w:val="00046DF6"/>
    <w:rsid w:val="0005181C"/>
    <w:rsid w:val="00053185"/>
    <w:rsid w:val="0006120A"/>
    <w:rsid w:val="000624C4"/>
    <w:rsid w:val="000636B4"/>
    <w:rsid w:val="00072AC7"/>
    <w:rsid w:val="0007646C"/>
    <w:rsid w:val="00083C66"/>
    <w:rsid w:val="00094002"/>
    <w:rsid w:val="00097E2B"/>
    <w:rsid w:val="000A6F5F"/>
    <w:rsid w:val="000B223F"/>
    <w:rsid w:val="000C4A62"/>
    <w:rsid w:val="000D488A"/>
    <w:rsid w:val="000D6BA1"/>
    <w:rsid w:val="000D7287"/>
    <w:rsid w:val="000D74BB"/>
    <w:rsid w:val="000E1F51"/>
    <w:rsid w:val="000E42EF"/>
    <w:rsid w:val="000F6B17"/>
    <w:rsid w:val="0011318E"/>
    <w:rsid w:val="001146EA"/>
    <w:rsid w:val="001266D2"/>
    <w:rsid w:val="0014709C"/>
    <w:rsid w:val="0014714A"/>
    <w:rsid w:val="001569A8"/>
    <w:rsid w:val="00156C21"/>
    <w:rsid w:val="00160434"/>
    <w:rsid w:val="00160CCD"/>
    <w:rsid w:val="0016165B"/>
    <w:rsid w:val="00166688"/>
    <w:rsid w:val="00171704"/>
    <w:rsid w:val="00172075"/>
    <w:rsid w:val="001750F1"/>
    <w:rsid w:val="001830B6"/>
    <w:rsid w:val="001901AD"/>
    <w:rsid w:val="00192938"/>
    <w:rsid w:val="00197758"/>
    <w:rsid w:val="001B2720"/>
    <w:rsid w:val="001C1ECF"/>
    <w:rsid w:val="001D008E"/>
    <w:rsid w:val="001D2657"/>
    <w:rsid w:val="001E1B42"/>
    <w:rsid w:val="001E2430"/>
    <w:rsid w:val="001E775C"/>
    <w:rsid w:val="001F380E"/>
    <w:rsid w:val="0020029C"/>
    <w:rsid w:val="002007D9"/>
    <w:rsid w:val="00201147"/>
    <w:rsid w:val="00201257"/>
    <w:rsid w:val="0020140E"/>
    <w:rsid w:val="00213629"/>
    <w:rsid w:val="00214EEF"/>
    <w:rsid w:val="00215551"/>
    <w:rsid w:val="002349CD"/>
    <w:rsid w:val="002433CB"/>
    <w:rsid w:val="002555DC"/>
    <w:rsid w:val="002616A4"/>
    <w:rsid w:val="00261947"/>
    <w:rsid w:val="00283828"/>
    <w:rsid w:val="00287B63"/>
    <w:rsid w:val="002914A1"/>
    <w:rsid w:val="0029228B"/>
    <w:rsid w:val="00297BB4"/>
    <w:rsid w:val="002B26C7"/>
    <w:rsid w:val="002B5CFF"/>
    <w:rsid w:val="002C0A60"/>
    <w:rsid w:val="002C1E16"/>
    <w:rsid w:val="002C56F2"/>
    <w:rsid w:val="002D0D43"/>
    <w:rsid w:val="002D2BDC"/>
    <w:rsid w:val="002E00C3"/>
    <w:rsid w:val="002E2744"/>
    <w:rsid w:val="002E2A16"/>
    <w:rsid w:val="002E6B40"/>
    <w:rsid w:val="002F58FD"/>
    <w:rsid w:val="002F797E"/>
    <w:rsid w:val="00302DB8"/>
    <w:rsid w:val="0030510C"/>
    <w:rsid w:val="003061EA"/>
    <w:rsid w:val="003100FF"/>
    <w:rsid w:val="003114B0"/>
    <w:rsid w:val="00320546"/>
    <w:rsid w:val="0033284A"/>
    <w:rsid w:val="0033459F"/>
    <w:rsid w:val="00335209"/>
    <w:rsid w:val="00351C32"/>
    <w:rsid w:val="00357C49"/>
    <w:rsid w:val="00373C2D"/>
    <w:rsid w:val="0037690D"/>
    <w:rsid w:val="00377ED1"/>
    <w:rsid w:val="00383A1D"/>
    <w:rsid w:val="003911AD"/>
    <w:rsid w:val="003921B9"/>
    <w:rsid w:val="003945B4"/>
    <w:rsid w:val="00396D65"/>
    <w:rsid w:val="003A1176"/>
    <w:rsid w:val="003A2B90"/>
    <w:rsid w:val="003A35E9"/>
    <w:rsid w:val="003B26F7"/>
    <w:rsid w:val="003B62FF"/>
    <w:rsid w:val="003D6E95"/>
    <w:rsid w:val="003D7DF6"/>
    <w:rsid w:val="003E1D5D"/>
    <w:rsid w:val="003E4784"/>
    <w:rsid w:val="003E509D"/>
    <w:rsid w:val="003E550A"/>
    <w:rsid w:val="003E7647"/>
    <w:rsid w:val="003F335A"/>
    <w:rsid w:val="003F4573"/>
    <w:rsid w:val="003F5B8D"/>
    <w:rsid w:val="00401D57"/>
    <w:rsid w:val="00413932"/>
    <w:rsid w:val="004143A5"/>
    <w:rsid w:val="004215DB"/>
    <w:rsid w:val="00424042"/>
    <w:rsid w:val="00424575"/>
    <w:rsid w:val="00425D6C"/>
    <w:rsid w:val="00426925"/>
    <w:rsid w:val="0044062B"/>
    <w:rsid w:val="0044473D"/>
    <w:rsid w:val="004626A3"/>
    <w:rsid w:val="00463497"/>
    <w:rsid w:val="0046368A"/>
    <w:rsid w:val="00464FC2"/>
    <w:rsid w:val="004720AC"/>
    <w:rsid w:val="00474DCF"/>
    <w:rsid w:val="0048142A"/>
    <w:rsid w:val="00484D1C"/>
    <w:rsid w:val="00485209"/>
    <w:rsid w:val="0049093D"/>
    <w:rsid w:val="004A0DC7"/>
    <w:rsid w:val="004A27B5"/>
    <w:rsid w:val="004A37CE"/>
    <w:rsid w:val="004A7270"/>
    <w:rsid w:val="004B4C7D"/>
    <w:rsid w:val="004B72B9"/>
    <w:rsid w:val="004C2E7A"/>
    <w:rsid w:val="004C6442"/>
    <w:rsid w:val="004D0E8C"/>
    <w:rsid w:val="004D5630"/>
    <w:rsid w:val="004E03EC"/>
    <w:rsid w:val="004E08F9"/>
    <w:rsid w:val="0050448D"/>
    <w:rsid w:val="00521335"/>
    <w:rsid w:val="0052415A"/>
    <w:rsid w:val="0053067E"/>
    <w:rsid w:val="00532696"/>
    <w:rsid w:val="00541FE0"/>
    <w:rsid w:val="00542155"/>
    <w:rsid w:val="0054278A"/>
    <w:rsid w:val="00553AA7"/>
    <w:rsid w:val="00554448"/>
    <w:rsid w:val="00555C9B"/>
    <w:rsid w:val="005570F9"/>
    <w:rsid w:val="0056430A"/>
    <w:rsid w:val="00586DC2"/>
    <w:rsid w:val="00591E43"/>
    <w:rsid w:val="00595E36"/>
    <w:rsid w:val="005B2EAE"/>
    <w:rsid w:val="005C2CA1"/>
    <w:rsid w:val="005D1582"/>
    <w:rsid w:val="005D1F81"/>
    <w:rsid w:val="005D33C2"/>
    <w:rsid w:val="005D7855"/>
    <w:rsid w:val="005D7CF5"/>
    <w:rsid w:val="005E0D85"/>
    <w:rsid w:val="005E1ABE"/>
    <w:rsid w:val="005E463F"/>
    <w:rsid w:val="005F3067"/>
    <w:rsid w:val="005F7043"/>
    <w:rsid w:val="005F7BB0"/>
    <w:rsid w:val="006125C4"/>
    <w:rsid w:val="00612622"/>
    <w:rsid w:val="00616283"/>
    <w:rsid w:val="00625DC5"/>
    <w:rsid w:val="006300C5"/>
    <w:rsid w:val="00630DAC"/>
    <w:rsid w:val="006331D1"/>
    <w:rsid w:val="00644584"/>
    <w:rsid w:val="00645750"/>
    <w:rsid w:val="006547A8"/>
    <w:rsid w:val="00656FB0"/>
    <w:rsid w:val="006579E6"/>
    <w:rsid w:val="0067581A"/>
    <w:rsid w:val="00677A44"/>
    <w:rsid w:val="00685D23"/>
    <w:rsid w:val="00696C17"/>
    <w:rsid w:val="006A08F1"/>
    <w:rsid w:val="006A2520"/>
    <w:rsid w:val="006A2643"/>
    <w:rsid w:val="006A3FAE"/>
    <w:rsid w:val="006C0C9A"/>
    <w:rsid w:val="006C3A81"/>
    <w:rsid w:val="006C3C2E"/>
    <w:rsid w:val="006D07AF"/>
    <w:rsid w:val="006E2048"/>
    <w:rsid w:val="006E2D3F"/>
    <w:rsid w:val="006E3162"/>
    <w:rsid w:val="006F1882"/>
    <w:rsid w:val="006F2F80"/>
    <w:rsid w:val="00703B9E"/>
    <w:rsid w:val="00710314"/>
    <w:rsid w:val="0071256A"/>
    <w:rsid w:val="00716736"/>
    <w:rsid w:val="007255E9"/>
    <w:rsid w:val="007276D4"/>
    <w:rsid w:val="0073164A"/>
    <w:rsid w:val="00734EBF"/>
    <w:rsid w:val="00737073"/>
    <w:rsid w:val="00740736"/>
    <w:rsid w:val="007425F2"/>
    <w:rsid w:val="00744BC0"/>
    <w:rsid w:val="00751F01"/>
    <w:rsid w:val="00753C95"/>
    <w:rsid w:val="00755823"/>
    <w:rsid w:val="007579A2"/>
    <w:rsid w:val="00761322"/>
    <w:rsid w:val="00771589"/>
    <w:rsid w:val="007751B9"/>
    <w:rsid w:val="0077705E"/>
    <w:rsid w:val="007776F9"/>
    <w:rsid w:val="00780680"/>
    <w:rsid w:val="00784E8B"/>
    <w:rsid w:val="007869DF"/>
    <w:rsid w:val="00792B06"/>
    <w:rsid w:val="007A096F"/>
    <w:rsid w:val="007A36F2"/>
    <w:rsid w:val="007A4FFA"/>
    <w:rsid w:val="007A520F"/>
    <w:rsid w:val="007A68B1"/>
    <w:rsid w:val="007B30D1"/>
    <w:rsid w:val="007C5D1B"/>
    <w:rsid w:val="007D6671"/>
    <w:rsid w:val="007E1775"/>
    <w:rsid w:val="007E4867"/>
    <w:rsid w:val="007E56FB"/>
    <w:rsid w:val="007F508D"/>
    <w:rsid w:val="007F71CF"/>
    <w:rsid w:val="00801FE6"/>
    <w:rsid w:val="008061AB"/>
    <w:rsid w:val="008331D4"/>
    <w:rsid w:val="00852F4F"/>
    <w:rsid w:val="00853152"/>
    <w:rsid w:val="0085373F"/>
    <w:rsid w:val="00854105"/>
    <w:rsid w:val="00861E43"/>
    <w:rsid w:val="00871008"/>
    <w:rsid w:val="008727E4"/>
    <w:rsid w:val="00873C5C"/>
    <w:rsid w:val="00874729"/>
    <w:rsid w:val="00877FBB"/>
    <w:rsid w:val="0088412F"/>
    <w:rsid w:val="0089030B"/>
    <w:rsid w:val="00891ECF"/>
    <w:rsid w:val="00894D18"/>
    <w:rsid w:val="008A654A"/>
    <w:rsid w:val="008B1142"/>
    <w:rsid w:val="008B3D1D"/>
    <w:rsid w:val="008C1BC7"/>
    <w:rsid w:val="008C31BB"/>
    <w:rsid w:val="008C55D0"/>
    <w:rsid w:val="008C5FB1"/>
    <w:rsid w:val="008C61C4"/>
    <w:rsid w:val="008D1C8E"/>
    <w:rsid w:val="008F14AE"/>
    <w:rsid w:val="008F26CF"/>
    <w:rsid w:val="008F61D6"/>
    <w:rsid w:val="008F7918"/>
    <w:rsid w:val="00904097"/>
    <w:rsid w:val="009124FE"/>
    <w:rsid w:val="00912CAD"/>
    <w:rsid w:val="0092180D"/>
    <w:rsid w:val="0093342F"/>
    <w:rsid w:val="009459EC"/>
    <w:rsid w:val="00947F5A"/>
    <w:rsid w:val="00956933"/>
    <w:rsid w:val="00964DFE"/>
    <w:rsid w:val="0096507B"/>
    <w:rsid w:val="00976DFA"/>
    <w:rsid w:val="0097783F"/>
    <w:rsid w:val="00984E02"/>
    <w:rsid w:val="009907F9"/>
    <w:rsid w:val="0099293C"/>
    <w:rsid w:val="00994909"/>
    <w:rsid w:val="009A03CF"/>
    <w:rsid w:val="009A140D"/>
    <w:rsid w:val="009A7366"/>
    <w:rsid w:val="009B42EF"/>
    <w:rsid w:val="009B5526"/>
    <w:rsid w:val="009B58CC"/>
    <w:rsid w:val="009B695C"/>
    <w:rsid w:val="009C3DEC"/>
    <w:rsid w:val="009C63E7"/>
    <w:rsid w:val="009D2D13"/>
    <w:rsid w:val="009E24C0"/>
    <w:rsid w:val="009E7B89"/>
    <w:rsid w:val="00A0217A"/>
    <w:rsid w:val="00A02669"/>
    <w:rsid w:val="00A12496"/>
    <w:rsid w:val="00A140E5"/>
    <w:rsid w:val="00A20551"/>
    <w:rsid w:val="00A2367D"/>
    <w:rsid w:val="00A2604D"/>
    <w:rsid w:val="00A34923"/>
    <w:rsid w:val="00A41AF4"/>
    <w:rsid w:val="00A440C4"/>
    <w:rsid w:val="00A440E0"/>
    <w:rsid w:val="00A5073B"/>
    <w:rsid w:val="00A600D0"/>
    <w:rsid w:val="00A62102"/>
    <w:rsid w:val="00A66975"/>
    <w:rsid w:val="00A6753C"/>
    <w:rsid w:val="00A7151A"/>
    <w:rsid w:val="00A7405A"/>
    <w:rsid w:val="00A75DEE"/>
    <w:rsid w:val="00A84C04"/>
    <w:rsid w:val="00AB78B5"/>
    <w:rsid w:val="00AC3D1D"/>
    <w:rsid w:val="00AC3E65"/>
    <w:rsid w:val="00AC6988"/>
    <w:rsid w:val="00AE193A"/>
    <w:rsid w:val="00AF2FD7"/>
    <w:rsid w:val="00AF3138"/>
    <w:rsid w:val="00B0378D"/>
    <w:rsid w:val="00B07EE9"/>
    <w:rsid w:val="00B13797"/>
    <w:rsid w:val="00B22640"/>
    <w:rsid w:val="00B24CB1"/>
    <w:rsid w:val="00B30777"/>
    <w:rsid w:val="00B5006E"/>
    <w:rsid w:val="00B71289"/>
    <w:rsid w:val="00B751ED"/>
    <w:rsid w:val="00B87A2D"/>
    <w:rsid w:val="00B92FD9"/>
    <w:rsid w:val="00B94B86"/>
    <w:rsid w:val="00BA1C37"/>
    <w:rsid w:val="00BA2901"/>
    <w:rsid w:val="00BB13C6"/>
    <w:rsid w:val="00BD1A77"/>
    <w:rsid w:val="00BD55A2"/>
    <w:rsid w:val="00BD5B4A"/>
    <w:rsid w:val="00BE29C0"/>
    <w:rsid w:val="00BE6EB8"/>
    <w:rsid w:val="00BF21B4"/>
    <w:rsid w:val="00BF596B"/>
    <w:rsid w:val="00BF5E70"/>
    <w:rsid w:val="00BF6180"/>
    <w:rsid w:val="00C0121C"/>
    <w:rsid w:val="00C01E98"/>
    <w:rsid w:val="00C04B4E"/>
    <w:rsid w:val="00C056AA"/>
    <w:rsid w:val="00C12C4B"/>
    <w:rsid w:val="00C160CE"/>
    <w:rsid w:val="00C20D3A"/>
    <w:rsid w:val="00C21601"/>
    <w:rsid w:val="00C339B9"/>
    <w:rsid w:val="00C3700C"/>
    <w:rsid w:val="00C4180A"/>
    <w:rsid w:val="00C427EA"/>
    <w:rsid w:val="00C4489B"/>
    <w:rsid w:val="00C66C38"/>
    <w:rsid w:val="00C7192C"/>
    <w:rsid w:val="00C75074"/>
    <w:rsid w:val="00C75147"/>
    <w:rsid w:val="00C75671"/>
    <w:rsid w:val="00C818F4"/>
    <w:rsid w:val="00C90D6D"/>
    <w:rsid w:val="00C94DDA"/>
    <w:rsid w:val="00CA277F"/>
    <w:rsid w:val="00CC6E5A"/>
    <w:rsid w:val="00CD5EB8"/>
    <w:rsid w:val="00CE2D1C"/>
    <w:rsid w:val="00CE3091"/>
    <w:rsid w:val="00CE6E2D"/>
    <w:rsid w:val="00CF182E"/>
    <w:rsid w:val="00CF7E88"/>
    <w:rsid w:val="00D05C9A"/>
    <w:rsid w:val="00D144B4"/>
    <w:rsid w:val="00D15BA8"/>
    <w:rsid w:val="00D17E9F"/>
    <w:rsid w:val="00D25D80"/>
    <w:rsid w:val="00D404AF"/>
    <w:rsid w:val="00D44870"/>
    <w:rsid w:val="00D5358D"/>
    <w:rsid w:val="00D54C1C"/>
    <w:rsid w:val="00D60943"/>
    <w:rsid w:val="00D66038"/>
    <w:rsid w:val="00D6618A"/>
    <w:rsid w:val="00D800CB"/>
    <w:rsid w:val="00D844E2"/>
    <w:rsid w:val="00DA14EB"/>
    <w:rsid w:val="00DB0D6A"/>
    <w:rsid w:val="00DB4D03"/>
    <w:rsid w:val="00DB53E1"/>
    <w:rsid w:val="00DC07B2"/>
    <w:rsid w:val="00DC0D35"/>
    <w:rsid w:val="00DD5833"/>
    <w:rsid w:val="00DD7A69"/>
    <w:rsid w:val="00DE71E2"/>
    <w:rsid w:val="00E0264A"/>
    <w:rsid w:val="00E02FD2"/>
    <w:rsid w:val="00E21D34"/>
    <w:rsid w:val="00E221CC"/>
    <w:rsid w:val="00E25975"/>
    <w:rsid w:val="00E364CC"/>
    <w:rsid w:val="00E45F78"/>
    <w:rsid w:val="00E6311C"/>
    <w:rsid w:val="00E639E1"/>
    <w:rsid w:val="00E66D64"/>
    <w:rsid w:val="00E814E3"/>
    <w:rsid w:val="00E91AC2"/>
    <w:rsid w:val="00E9558D"/>
    <w:rsid w:val="00EA0B29"/>
    <w:rsid w:val="00EA50EA"/>
    <w:rsid w:val="00EA55C8"/>
    <w:rsid w:val="00EA7F8F"/>
    <w:rsid w:val="00EB1737"/>
    <w:rsid w:val="00EC0B50"/>
    <w:rsid w:val="00ED7401"/>
    <w:rsid w:val="00EF6441"/>
    <w:rsid w:val="00F0137D"/>
    <w:rsid w:val="00F0298B"/>
    <w:rsid w:val="00F03A7F"/>
    <w:rsid w:val="00F15A11"/>
    <w:rsid w:val="00F162C6"/>
    <w:rsid w:val="00F217DF"/>
    <w:rsid w:val="00F27046"/>
    <w:rsid w:val="00F37FDB"/>
    <w:rsid w:val="00F41DE9"/>
    <w:rsid w:val="00F464E1"/>
    <w:rsid w:val="00F67EBD"/>
    <w:rsid w:val="00F7154D"/>
    <w:rsid w:val="00F71740"/>
    <w:rsid w:val="00F731B2"/>
    <w:rsid w:val="00F74740"/>
    <w:rsid w:val="00F75929"/>
    <w:rsid w:val="00F77D68"/>
    <w:rsid w:val="00F833BC"/>
    <w:rsid w:val="00F86689"/>
    <w:rsid w:val="00F95BBE"/>
    <w:rsid w:val="00FA0702"/>
    <w:rsid w:val="00FA36F7"/>
    <w:rsid w:val="00FA3B36"/>
    <w:rsid w:val="00FA5A22"/>
    <w:rsid w:val="00FA6A8D"/>
    <w:rsid w:val="00FB203B"/>
    <w:rsid w:val="00FB62D0"/>
    <w:rsid w:val="00FB7E73"/>
    <w:rsid w:val="00FC77F3"/>
    <w:rsid w:val="00FD2109"/>
    <w:rsid w:val="00FD2FB9"/>
    <w:rsid w:val="00FE02D6"/>
    <w:rsid w:val="00FE426A"/>
    <w:rsid w:val="00FE469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10BBF"/>
  <w15:chartTrackingRefBased/>
  <w15:docId w15:val="{F448568E-A113-4A3D-987F-2DE7E93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007D9"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2007D9"/>
    <w:pPr>
      <w:keepNext/>
      <w:jc w:val="center"/>
      <w:outlineLvl w:val="1"/>
    </w:pPr>
    <w:rPr>
      <w:rFonts w:ascii="Stencil" w:hAnsi="Stencil"/>
      <w:sz w:val="28"/>
    </w:rPr>
  </w:style>
  <w:style w:type="paragraph" w:styleId="Heading3">
    <w:name w:val="heading 3"/>
    <w:basedOn w:val="Normal"/>
    <w:next w:val="Normal"/>
    <w:qFormat/>
    <w:rsid w:val="002007D9"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2007D9"/>
    <w:pPr>
      <w:keepNext/>
      <w:outlineLvl w:val="3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rsid w:val="002007D9"/>
    <w:pPr>
      <w:keepNext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0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07D9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2007D9"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styleId="BodyText">
    <w:name w:val="Body Text"/>
    <w:basedOn w:val="Normal"/>
    <w:rsid w:val="002007D9"/>
    <w:rPr>
      <w:szCs w:val="20"/>
    </w:rPr>
  </w:style>
  <w:style w:type="character" w:styleId="Hyperlink">
    <w:name w:val="Hyperlink"/>
    <w:basedOn w:val="DefaultParagraphFont"/>
    <w:rsid w:val="002007D9"/>
    <w:rPr>
      <w:color w:val="0000FF"/>
      <w:u w:val="single"/>
    </w:rPr>
  </w:style>
  <w:style w:type="paragraph" w:styleId="Title">
    <w:name w:val="Title"/>
    <w:basedOn w:val="Normal"/>
    <w:qFormat/>
    <w:rsid w:val="002007D9"/>
    <w:pPr>
      <w:jc w:val="center"/>
    </w:pPr>
    <w:rPr>
      <w:rFonts w:ascii="Stencil" w:hAnsi="Stencil"/>
      <w:sz w:val="28"/>
    </w:rPr>
  </w:style>
  <w:style w:type="paragraph" w:styleId="BodyTextIndent">
    <w:name w:val="Body Text Indent"/>
    <w:basedOn w:val="Normal"/>
    <w:rsid w:val="002007D9"/>
    <w:pPr>
      <w:ind w:left="1440" w:firstLine="720"/>
    </w:pPr>
    <w:rPr>
      <w:rFonts w:cs="Arial"/>
      <w:i/>
      <w:iCs/>
    </w:rPr>
  </w:style>
  <w:style w:type="paragraph" w:styleId="BodyText2">
    <w:name w:val="Body Text 2"/>
    <w:basedOn w:val="Normal"/>
    <w:rsid w:val="002007D9"/>
    <w:rPr>
      <w:rFonts w:cs="Arial"/>
    </w:rPr>
  </w:style>
  <w:style w:type="character" w:styleId="PageNumber">
    <w:name w:val="page number"/>
    <w:basedOn w:val="DefaultParagraphFont"/>
    <w:rsid w:val="002007D9"/>
  </w:style>
  <w:style w:type="paragraph" w:styleId="BodyText3">
    <w:name w:val="Body Text 3"/>
    <w:basedOn w:val="Normal"/>
    <w:rsid w:val="002007D9"/>
    <w:rPr>
      <w:rFonts w:cs="Arial"/>
      <w:b/>
      <w:bCs/>
    </w:rPr>
  </w:style>
  <w:style w:type="paragraph" w:styleId="BalloonText">
    <w:name w:val="Balloon Text"/>
    <w:basedOn w:val="Normal"/>
    <w:semiHidden/>
    <w:rsid w:val="006E31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160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03B9E"/>
    <w:pPr>
      <w:ind w:left="720"/>
      <w:contextualSpacing/>
    </w:pPr>
  </w:style>
  <w:style w:type="table" w:styleId="TableGrid">
    <w:name w:val="Table Grid"/>
    <w:basedOn w:val="TableNormal"/>
    <w:rsid w:val="00703B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rupasinghe.TPMAINMA\Application%20Dat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27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and Minutes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and Minutes</dc:title>
  <dc:subject/>
  <dc:creator>Daham Wijayapala</dc:creator>
  <cp:keywords/>
  <dc:description/>
  <cp:lastModifiedBy>uer</cp:lastModifiedBy>
  <cp:revision>4</cp:revision>
  <cp:lastPrinted>2005-05-04T12:04:00Z</cp:lastPrinted>
  <dcterms:created xsi:type="dcterms:W3CDTF">2023-09-03T10:33:00Z</dcterms:created>
  <dcterms:modified xsi:type="dcterms:W3CDTF">2023-09-03T11:01:00Z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