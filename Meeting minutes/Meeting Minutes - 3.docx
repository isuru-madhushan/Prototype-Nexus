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43A40" w14:textId="77777777" w:rsidR="00AC3D1D" w:rsidRDefault="00AC3D1D">
      <w:pPr>
        <w:pStyle w:val="Title"/>
      </w:pPr>
    </w:p>
    <w:p w14:paraId="58CB7095" w14:textId="77777777" w:rsidR="00AC3D1D" w:rsidRPr="001E775C" w:rsidRDefault="00D404AF">
      <w:pPr>
        <w:pStyle w:val="Title"/>
        <w:rPr>
          <w:color w:val="000000"/>
        </w:rPr>
      </w:pPr>
      <w:r w:rsidRPr="001E775C">
        <w:rPr>
          <w:rFonts w:ascii="Tahoma" w:hAnsi="Tahoma" w:cs="Tahoma"/>
          <w:b/>
          <w:bCs/>
          <w:color w:val="000000"/>
          <w:sz w:val="32"/>
        </w:rPr>
        <w:t>Meeting</w:t>
      </w:r>
      <w:r w:rsidR="00780680">
        <w:rPr>
          <w:rFonts w:ascii="Tahoma" w:hAnsi="Tahoma" w:cs="Tahoma"/>
          <w:b/>
          <w:bCs/>
          <w:color w:val="000000"/>
          <w:sz w:val="32"/>
        </w:rPr>
        <w:t>-Heading</w:t>
      </w:r>
    </w:p>
    <w:p w14:paraId="0FAADAF9" w14:textId="77777777" w:rsidR="00AC3D1D" w:rsidRPr="0020029C" w:rsidRDefault="00AC3D1D">
      <w:pPr>
        <w:pStyle w:val="Title"/>
      </w:pPr>
    </w:p>
    <w:p w14:paraId="289F49F1" w14:textId="77777777" w:rsidR="00AC3D1D" w:rsidRPr="0020029C" w:rsidRDefault="00AC3D1D">
      <w:pPr>
        <w:pStyle w:val="Title"/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520"/>
        <w:gridCol w:w="900"/>
        <w:gridCol w:w="4140"/>
      </w:tblGrid>
      <w:tr w:rsidR="00AC3D1D" w:rsidRPr="0020029C" w14:paraId="3168C956" w14:textId="77777777">
        <w:trPr>
          <w:cantSplit/>
          <w:trHeight w:val="233"/>
        </w:trPr>
        <w:tc>
          <w:tcPr>
            <w:tcW w:w="9288" w:type="dxa"/>
            <w:gridSpan w:val="4"/>
            <w:shd w:val="clear" w:color="auto" w:fill="E0E0E0"/>
          </w:tcPr>
          <w:p w14:paraId="01E460F8" w14:textId="77777777" w:rsidR="00AC3D1D" w:rsidRPr="0020029C" w:rsidRDefault="00192938" w:rsidP="0085373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20029C">
              <w:rPr>
                <w:b/>
              </w:rPr>
              <w:t>Meeting</w:t>
            </w:r>
            <w:r w:rsidR="00AC3D1D" w:rsidRPr="0020029C">
              <w:rPr>
                <w:b/>
              </w:rPr>
              <w:t xml:space="preserve"> Information</w:t>
            </w:r>
          </w:p>
        </w:tc>
      </w:tr>
      <w:tr w:rsidR="00192938" w:rsidRPr="0020029C" w14:paraId="41E8A795" w14:textId="77777777">
        <w:trPr>
          <w:cantSplit/>
        </w:trPr>
        <w:tc>
          <w:tcPr>
            <w:tcW w:w="1728" w:type="dxa"/>
          </w:tcPr>
          <w:p w14:paraId="1C00A769" w14:textId="77777777" w:rsidR="00192938" w:rsidRPr="00E45F78" w:rsidRDefault="00192938" w:rsidP="0085373F">
            <w:pPr>
              <w:pStyle w:val="Heading1"/>
              <w:jc w:val="left"/>
              <w:rPr>
                <w:rFonts w:ascii="Cambria" w:hAnsi="Cambria" w:cs="Arial"/>
              </w:rPr>
            </w:pPr>
            <w:r w:rsidRPr="00E45F78">
              <w:rPr>
                <w:rFonts w:ascii="Cambria" w:hAnsi="Cambria" w:cs="Arial"/>
              </w:rPr>
              <w:t>Meeting Date/Time</w:t>
            </w:r>
          </w:p>
        </w:tc>
        <w:tc>
          <w:tcPr>
            <w:tcW w:w="7560" w:type="dxa"/>
            <w:gridSpan w:val="3"/>
          </w:tcPr>
          <w:p w14:paraId="264E29F3" w14:textId="45319901" w:rsidR="00703B9E" w:rsidRPr="00E45F78" w:rsidRDefault="0037690D">
            <w:pPr>
              <w:rPr>
                <w:rFonts w:ascii="Cambria" w:hAnsi="Cambria" w:cs="Arial"/>
              </w:rPr>
            </w:pPr>
            <w:r w:rsidRPr="00E45F78">
              <w:rPr>
                <w:rFonts w:ascii="Cambria" w:hAnsi="Cambria" w:cs="Arial"/>
              </w:rPr>
              <w:t>2023/0</w:t>
            </w:r>
            <w:r w:rsidR="006F03A4">
              <w:rPr>
                <w:rFonts w:ascii="Cambria" w:hAnsi="Cambria" w:cs="Arial"/>
              </w:rPr>
              <w:t>9/10</w:t>
            </w:r>
          </w:p>
          <w:p w14:paraId="60233658" w14:textId="6E49A391" w:rsidR="0037690D" w:rsidRPr="00E45F78" w:rsidRDefault="006F03A4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8.45 a</w:t>
            </w:r>
            <w:r w:rsidR="0037690D" w:rsidRPr="00E45F78">
              <w:rPr>
                <w:rFonts w:ascii="Cambria" w:hAnsi="Cambria" w:cs="Arial"/>
              </w:rPr>
              <w:t>.m</w:t>
            </w:r>
          </w:p>
        </w:tc>
      </w:tr>
      <w:tr w:rsidR="0020140E" w:rsidRPr="0020029C" w14:paraId="40471196" w14:textId="77777777" w:rsidTr="00224B37">
        <w:trPr>
          <w:cantSplit/>
        </w:trPr>
        <w:tc>
          <w:tcPr>
            <w:tcW w:w="1728" w:type="dxa"/>
          </w:tcPr>
          <w:p w14:paraId="1571E243" w14:textId="77777777" w:rsidR="0020140E" w:rsidRPr="00E45F78" w:rsidRDefault="0020140E" w:rsidP="0085373F">
            <w:pPr>
              <w:rPr>
                <w:rFonts w:ascii="Cambria" w:hAnsi="Cambria" w:cs="Arial"/>
                <w:b/>
                <w:bCs/>
              </w:rPr>
            </w:pPr>
            <w:r w:rsidRPr="00E45F78">
              <w:rPr>
                <w:rFonts w:ascii="Cambria" w:hAnsi="Cambria" w:cs="Arial"/>
                <w:b/>
                <w:bCs/>
              </w:rPr>
              <w:t>Participants</w:t>
            </w:r>
          </w:p>
        </w:tc>
        <w:tc>
          <w:tcPr>
            <w:tcW w:w="7560" w:type="dxa"/>
            <w:gridSpan w:val="3"/>
          </w:tcPr>
          <w:p w14:paraId="572F427E" w14:textId="213E22D8" w:rsidR="0020140E" w:rsidRPr="00E45F78" w:rsidRDefault="0020140E">
            <w:pPr>
              <w:rPr>
                <w:rFonts w:ascii="Cambria" w:hAnsi="Cambria" w:cs="Arial"/>
              </w:rPr>
            </w:pPr>
            <w:r w:rsidRPr="00E45F78">
              <w:rPr>
                <w:rFonts w:ascii="Cambria" w:hAnsi="Cambria" w:cs="Arial"/>
              </w:rPr>
              <w:t>W</w:t>
            </w:r>
            <w:r w:rsidR="00C0121C" w:rsidRPr="00E45F78">
              <w:rPr>
                <w:rFonts w:ascii="Cambria" w:hAnsi="Cambria" w:cs="Arial"/>
              </w:rPr>
              <w:t>ijesinghe</w:t>
            </w:r>
            <w:r w:rsidRPr="00E45F78">
              <w:rPr>
                <w:rFonts w:ascii="Cambria" w:hAnsi="Cambria" w:cs="Arial"/>
              </w:rPr>
              <w:t xml:space="preserve"> W.G.T.K.</w:t>
            </w:r>
          </w:p>
          <w:p w14:paraId="6A1C137B" w14:textId="77777777" w:rsidR="0020140E" w:rsidRPr="00E45F78" w:rsidRDefault="0020140E">
            <w:pPr>
              <w:rPr>
                <w:rFonts w:ascii="Cambria" w:hAnsi="Cambria" w:cs="Arial"/>
              </w:rPr>
            </w:pPr>
            <w:r w:rsidRPr="00E45F78">
              <w:rPr>
                <w:rFonts w:ascii="Cambria" w:hAnsi="Cambria" w:cs="Arial"/>
              </w:rPr>
              <w:t>Madhushan S. H. I.</w:t>
            </w:r>
          </w:p>
          <w:p w14:paraId="4882E4D7" w14:textId="343C375F" w:rsidR="0020140E" w:rsidRPr="00E45F78" w:rsidRDefault="0020140E">
            <w:pPr>
              <w:rPr>
                <w:rFonts w:ascii="Cambria" w:hAnsi="Cambria"/>
                <w:szCs w:val="20"/>
              </w:rPr>
            </w:pPr>
            <w:r w:rsidRPr="00E45F78">
              <w:rPr>
                <w:rFonts w:ascii="Cambria" w:hAnsi="Cambria"/>
                <w:szCs w:val="20"/>
              </w:rPr>
              <w:t>Lohishan K.</w:t>
            </w:r>
          </w:p>
          <w:p w14:paraId="052517F3" w14:textId="03E9E5EA" w:rsidR="0020140E" w:rsidRPr="00E45F78" w:rsidRDefault="00BD1A77">
            <w:pPr>
              <w:rPr>
                <w:rFonts w:ascii="Cambria" w:hAnsi="Cambria"/>
                <w:szCs w:val="20"/>
              </w:rPr>
            </w:pPr>
            <w:r w:rsidRPr="00E45F78">
              <w:rPr>
                <w:rFonts w:ascii="Cambria" w:hAnsi="Cambria"/>
                <w:szCs w:val="20"/>
              </w:rPr>
              <w:t>Fahama M. A. R. F.</w:t>
            </w:r>
          </w:p>
          <w:p w14:paraId="5C8A4A09" w14:textId="59E1530E" w:rsidR="0020140E" w:rsidRPr="00E45F78" w:rsidRDefault="0020140E">
            <w:pPr>
              <w:rPr>
                <w:rFonts w:ascii="Cambria" w:hAnsi="Cambria" w:cs="Arial"/>
              </w:rPr>
            </w:pPr>
            <w:r w:rsidRPr="00E45F78">
              <w:rPr>
                <w:rFonts w:ascii="Cambria" w:hAnsi="Cambria" w:cs="Arial"/>
              </w:rPr>
              <w:t>Gunawardena K. H. D.</w:t>
            </w:r>
          </w:p>
        </w:tc>
      </w:tr>
      <w:tr w:rsidR="00AC3D1D" w:rsidRPr="0020029C" w14:paraId="3EA4938A" w14:textId="77777777">
        <w:tc>
          <w:tcPr>
            <w:tcW w:w="1728" w:type="dxa"/>
          </w:tcPr>
          <w:p w14:paraId="017A8AED" w14:textId="77777777" w:rsidR="00AC3D1D" w:rsidRPr="00E45F78" w:rsidRDefault="00AC3D1D" w:rsidP="0085373F">
            <w:pPr>
              <w:rPr>
                <w:rFonts w:ascii="Cambria" w:hAnsi="Cambria" w:cs="Arial"/>
                <w:b/>
                <w:bCs/>
              </w:rPr>
            </w:pPr>
            <w:r w:rsidRPr="00E45F78">
              <w:rPr>
                <w:rFonts w:ascii="Cambria" w:hAnsi="Cambria" w:cs="Arial"/>
                <w:b/>
                <w:bCs/>
              </w:rPr>
              <w:t>Estimated Time</w:t>
            </w:r>
          </w:p>
        </w:tc>
        <w:tc>
          <w:tcPr>
            <w:tcW w:w="2520" w:type="dxa"/>
          </w:tcPr>
          <w:p w14:paraId="55305AFF" w14:textId="1ECC2D91" w:rsidR="00AC3D1D" w:rsidRPr="00E45F78" w:rsidRDefault="00E45F7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</w:t>
            </w:r>
            <w:r w:rsidR="006F03A4">
              <w:rPr>
                <w:rFonts w:ascii="Cambria" w:hAnsi="Cambria" w:cs="Arial"/>
              </w:rPr>
              <w:t>.5</w:t>
            </w:r>
            <w:r w:rsidR="004B72B9" w:rsidRPr="00E45F78">
              <w:rPr>
                <w:rFonts w:ascii="Cambria" w:hAnsi="Cambria" w:cs="Arial"/>
              </w:rPr>
              <w:t xml:space="preserve"> hour</w:t>
            </w:r>
            <w:r w:rsidR="006F03A4">
              <w:rPr>
                <w:rFonts w:ascii="Cambria" w:hAnsi="Cambria" w:cs="Arial"/>
              </w:rPr>
              <w:t>s</w:t>
            </w:r>
          </w:p>
        </w:tc>
        <w:tc>
          <w:tcPr>
            <w:tcW w:w="900" w:type="dxa"/>
          </w:tcPr>
          <w:p w14:paraId="3B1FCB9E" w14:textId="77777777" w:rsidR="00AC3D1D" w:rsidRPr="00E45F78" w:rsidRDefault="00AC3D1D">
            <w:pPr>
              <w:pStyle w:val="Heading1"/>
              <w:jc w:val="right"/>
              <w:rPr>
                <w:rFonts w:ascii="Cambria" w:hAnsi="Cambria" w:cs="Arial"/>
              </w:rPr>
            </w:pPr>
            <w:r w:rsidRPr="00E45F78">
              <w:rPr>
                <w:rFonts w:ascii="Cambria" w:hAnsi="Cambria" w:cs="Arial"/>
              </w:rPr>
              <w:t>Actual Time</w:t>
            </w:r>
          </w:p>
        </w:tc>
        <w:tc>
          <w:tcPr>
            <w:tcW w:w="4140" w:type="dxa"/>
          </w:tcPr>
          <w:p w14:paraId="4DD34FAE" w14:textId="5E16767B" w:rsidR="00AC3D1D" w:rsidRPr="00E45F78" w:rsidRDefault="006F03A4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</w:t>
            </w:r>
            <w:r w:rsidR="004B72B9" w:rsidRPr="00E45F78">
              <w:rPr>
                <w:rFonts w:ascii="Cambria" w:hAnsi="Cambria" w:cs="Arial"/>
              </w:rPr>
              <w:t>hours</w:t>
            </w:r>
          </w:p>
        </w:tc>
      </w:tr>
      <w:tr w:rsidR="00AC3D1D" w:rsidRPr="0020029C" w14:paraId="0C5D31FF" w14:textId="77777777">
        <w:trPr>
          <w:cantSplit/>
        </w:trPr>
        <w:tc>
          <w:tcPr>
            <w:tcW w:w="1728" w:type="dxa"/>
          </w:tcPr>
          <w:p w14:paraId="4ABCD9FE" w14:textId="77777777" w:rsidR="00AC3D1D" w:rsidRPr="00E45F78" w:rsidRDefault="00AC3D1D" w:rsidP="0085373F">
            <w:pPr>
              <w:rPr>
                <w:rFonts w:ascii="Cambria" w:hAnsi="Cambria" w:cs="Arial"/>
                <w:b/>
                <w:bCs/>
              </w:rPr>
            </w:pPr>
            <w:r w:rsidRPr="00E45F78">
              <w:rPr>
                <w:rFonts w:ascii="Cambria" w:hAnsi="Cambria" w:cs="Arial"/>
                <w:b/>
                <w:bCs/>
              </w:rPr>
              <w:t>Special Notes</w:t>
            </w:r>
          </w:p>
        </w:tc>
        <w:tc>
          <w:tcPr>
            <w:tcW w:w="7560" w:type="dxa"/>
            <w:gridSpan w:val="3"/>
          </w:tcPr>
          <w:p w14:paraId="4A03BC57" w14:textId="2CBA1F47" w:rsidR="00AC3D1D" w:rsidRPr="00E45F78" w:rsidRDefault="006F03A4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Third </w:t>
            </w:r>
            <w:r w:rsidR="0020140E" w:rsidRPr="00E45F78">
              <w:rPr>
                <w:rFonts w:ascii="Cambria" w:hAnsi="Cambria" w:cs="Arial"/>
              </w:rPr>
              <w:t>meeting with group members</w:t>
            </w:r>
          </w:p>
        </w:tc>
      </w:tr>
      <w:tr w:rsidR="00AC3D1D" w:rsidRPr="0020029C" w14:paraId="4428DFCC" w14:textId="77777777">
        <w:trPr>
          <w:cantSplit/>
        </w:trPr>
        <w:tc>
          <w:tcPr>
            <w:tcW w:w="1728" w:type="dxa"/>
          </w:tcPr>
          <w:p w14:paraId="6E53B5B0" w14:textId="77777777" w:rsidR="00AC3D1D" w:rsidRPr="00E45F78" w:rsidRDefault="00AC3D1D" w:rsidP="0085373F">
            <w:pPr>
              <w:rPr>
                <w:rFonts w:ascii="Cambria" w:hAnsi="Cambria" w:cs="Arial"/>
                <w:b/>
                <w:bCs/>
              </w:rPr>
            </w:pPr>
            <w:r w:rsidRPr="00E45F78">
              <w:rPr>
                <w:rFonts w:ascii="Cambria" w:hAnsi="Cambria" w:cs="Arial"/>
                <w:b/>
                <w:bCs/>
              </w:rPr>
              <w:t>Call</w:t>
            </w:r>
            <w:r w:rsidR="00192938" w:rsidRPr="00E45F78">
              <w:rPr>
                <w:rFonts w:ascii="Cambria" w:hAnsi="Cambria" w:cs="Arial"/>
                <w:b/>
                <w:bCs/>
              </w:rPr>
              <w:t>/Location</w:t>
            </w:r>
            <w:r w:rsidRPr="00E45F78">
              <w:rPr>
                <w:rFonts w:ascii="Cambria" w:hAnsi="Cambria" w:cs="Arial"/>
                <w:b/>
                <w:bCs/>
              </w:rPr>
              <w:t xml:space="preserve"> Information</w:t>
            </w:r>
          </w:p>
        </w:tc>
        <w:tc>
          <w:tcPr>
            <w:tcW w:w="7560" w:type="dxa"/>
            <w:gridSpan w:val="3"/>
          </w:tcPr>
          <w:p w14:paraId="1C6E07AB" w14:textId="69BDC905" w:rsidR="00AC3D1D" w:rsidRPr="00E45F78" w:rsidRDefault="0020140E" w:rsidP="00780680">
            <w:pPr>
              <w:pStyle w:val="Header"/>
              <w:tabs>
                <w:tab w:val="clear" w:pos="4320"/>
                <w:tab w:val="clear" w:pos="8640"/>
              </w:tabs>
              <w:rPr>
                <w:rFonts w:ascii="Cambria" w:hAnsi="Cambria" w:cs="Arial"/>
              </w:rPr>
            </w:pPr>
            <w:r w:rsidRPr="00E45F78">
              <w:rPr>
                <w:rFonts w:ascii="Cambria" w:hAnsi="Cambria" w:cs="Arial"/>
              </w:rPr>
              <w:t>Via Teams</w:t>
            </w:r>
          </w:p>
        </w:tc>
      </w:tr>
      <w:tr w:rsidR="00AC3D1D" w:rsidRPr="0020029C" w14:paraId="71C11FE8" w14:textId="77777777">
        <w:trPr>
          <w:cantSplit/>
        </w:trPr>
        <w:tc>
          <w:tcPr>
            <w:tcW w:w="1728" w:type="dxa"/>
          </w:tcPr>
          <w:p w14:paraId="6F1E632F" w14:textId="77777777" w:rsidR="00AC3D1D" w:rsidRPr="00E45F78" w:rsidRDefault="00AC3D1D" w:rsidP="0085373F">
            <w:pPr>
              <w:rPr>
                <w:rFonts w:ascii="Cambria" w:hAnsi="Cambria" w:cs="Arial"/>
                <w:b/>
                <w:bCs/>
              </w:rPr>
            </w:pPr>
            <w:r w:rsidRPr="00E45F78">
              <w:rPr>
                <w:rFonts w:ascii="Cambria" w:hAnsi="Cambria" w:cs="Arial"/>
                <w:b/>
                <w:bCs/>
              </w:rPr>
              <w:t>Supported Documents</w:t>
            </w:r>
          </w:p>
        </w:tc>
        <w:tc>
          <w:tcPr>
            <w:tcW w:w="7560" w:type="dxa"/>
            <w:gridSpan w:val="3"/>
          </w:tcPr>
          <w:p w14:paraId="7BCFE640" w14:textId="7FFE5305" w:rsidR="00A140E5" w:rsidRPr="00E45F78" w:rsidRDefault="00E45F78" w:rsidP="00F27046">
            <w:pPr>
              <w:rPr>
                <w:rFonts w:ascii="Cambria" w:hAnsi="Cambria" w:cs="Arial"/>
                <w:lang w:val="fr-FR"/>
              </w:rPr>
            </w:pPr>
            <w:r>
              <w:rPr>
                <w:rFonts w:ascii="Cambria" w:hAnsi="Cambria" w:cs="Arial"/>
                <w:lang w:val="fr-FR"/>
              </w:rPr>
              <w:t>According to the previous  tasks</w:t>
            </w:r>
          </w:p>
        </w:tc>
      </w:tr>
    </w:tbl>
    <w:p w14:paraId="18F1EE76" w14:textId="77777777" w:rsidR="00AC3D1D" w:rsidRPr="0020029C" w:rsidRDefault="00AC3D1D">
      <w:pPr>
        <w:rPr>
          <w:rFonts w:cs="Arial"/>
          <w:lang w:val="fr-FR"/>
        </w:rPr>
      </w:pPr>
    </w:p>
    <w:p w14:paraId="1455DCFE" w14:textId="77777777" w:rsidR="0085373F" w:rsidRPr="0020029C" w:rsidRDefault="0085373F">
      <w:pPr>
        <w:rPr>
          <w:rFonts w:cs="Arial"/>
          <w:lang w:val="fr-FR"/>
        </w:rPr>
      </w:pPr>
    </w:p>
    <w:p w14:paraId="3D0BB19F" w14:textId="201E2CD2" w:rsidR="00FB7E73" w:rsidRPr="00E45F78" w:rsidRDefault="00AC3D1D" w:rsidP="00FB7E73">
      <w:pPr>
        <w:pStyle w:val="Heading4"/>
        <w:rPr>
          <w:rFonts w:ascii="Cambria" w:hAnsi="Cambria"/>
        </w:rPr>
      </w:pPr>
      <w:r w:rsidRPr="00E45F78">
        <w:rPr>
          <w:rFonts w:ascii="Cambria" w:hAnsi="Cambria"/>
        </w:rPr>
        <w:t>Agenda</w:t>
      </w:r>
      <w:r w:rsidR="00703B9E" w:rsidRPr="00E45F78">
        <w:rPr>
          <w:rFonts w:ascii="Cambria" w:hAnsi="Cambria"/>
        </w:rPr>
        <w:t>:</w:t>
      </w:r>
      <w:r w:rsidR="0037690D" w:rsidRPr="00E45F78">
        <w:rPr>
          <w:rFonts w:ascii="Cambria" w:hAnsi="Cambria"/>
        </w:rPr>
        <w:t xml:space="preserve"> </w:t>
      </w:r>
    </w:p>
    <w:p w14:paraId="108FAD20" w14:textId="2C1335E5" w:rsidR="00E45F78" w:rsidRDefault="00E45F78" w:rsidP="006F03A4">
      <w:pPr>
        <w:pStyle w:val="ListParagraph"/>
        <w:numPr>
          <w:ilvl w:val="0"/>
          <w:numId w:val="46"/>
        </w:numPr>
        <w:spacing w:before="120"/>
        <w:textAlignment w:val="center"/>
        <w:outlineLvl w:val="0"/>
        <w:rPr>
          <w:rFonts w:ascii="Cambria" w:hAnsi="Cambria"/>
        </w:rPr>
      </w:pPr>
      <w:r>
        <w:rPr>
          <w:rFonts w:ascii="Cambria" w:hAnsi="Cambria"/>
        </w:rPr>
        <w:t xml:space="preserve">Explained about </w:t>
      </w:r>
      <w:r w:rsidR="006F03A4">
        <w:rPr>
          <w:rFonts w:ascii="Cambria" w:hAnsi="Cambria"/>
        </w:rPr>
        <w:t>Current processing of our group project</w:t>
      </w:r>
    </w:p>
    <w:p w14:paraId="60ACA5CA" w14:textId="58CB6CEA" w:rsidR="006F03A4" w:rsidRDefault="006F03A4" w:rsidP="006F03A4">
      <w:pPr>
        <w:pStyle w:val="ListParagraph"/>
        <w:numPr>
          <w:ilvl w:val="0"/>
          <w:numId w:val="46"/>
        </w:numPr>
        <w:spacing w:before="120"/>
        <w:textAlignment w:val="center"/>
        <w:outlineLvl w:val="0"/>
        <w:rPr>
          <w:rFonts w:ascii="Cambria" w:hAnsi="Cambria"/>
        </w:rPr>
      </w:pPr>
      <w:r>
        <w:rPr>
          <w:rFonts w:ascii="Cambria" w:hAnsi="Cambria"/>
        </w:rPr>
        <w:t>Modified</w:t>
      </w:r>
      <w:r>
        <w:rPr>
          <w:rFonts w:ascii="Cambria" w:hAnsi="Cambria"/>
        </w:rPr>
        <w:t xml:space="preserve"> and Finalized presentation with members</w:t>
      </w:r>
    </w:p>
    <w:p w14:paraId="0F1E2594" w14:textId="7638057A" w:rsidR="006F03A4" w:rsidRPr="006F03A4" w:rsidRDefault="006F03A4" w:rsidP="006F03A4">
      <w:pPr>
        <w:pStyle w:val="ListParagraph"/>
        <w:numPr>
          <w:ilvl w:val="0"/>
          <w:numId w:val="46"/>
        </w:numPr>
        <w:spacing w:before="120"/>
        <w:textAlignment w:val="center"/>
        <w:outlineLvl w:val="0"/>
        <w:rPr>
          <w:rFonts w:ascii="Cambria" w:hAnsi="Cambria"/>
        </w:rPr>
      </w:pPr>
      <w:r>
        <w:rPr>
          <w:rFonts w:ascii="Cambria" w:hAnsi="Cambria"/>
        </w:rPr>
        <w:t>Slides have given to all</w:t>
      </w:r>
      <w:r w:rsidR="00F87A8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members</w:t>
      </w:r>
      <w:r w:rsidR="00F87A88">
        <w:rPr>
          <w:rFonts w:ascii="Cambria" w:hAnsi="Cambria"/>
        </w:rPr>
        <w:t xml:space="preserve"> by leader</w:t>
      </w:r>
    </w:p>
    <w:p w14:paraId="72F15ED7" w14:textId="56B4EEBF" w:rsidR="00E45F78" w:rsidRDefault="006F03A4" w:rsidP="00E45F78">
      <w:pPr>
        <w:pStyle w:val="ListParagraph"/>
        <w:numPr>
          <w:ilvl w:val="0"/>
          <w:numId w:val="46"/>
        </w:numPr>
        <w:spacing w:before="120"/>
        <w:textAlignment w:val="center"/>
        <w:outlineLvl w:val="0"/>
        <w:rPr>
          <w:rFonts w:ascii="Cambria" w:hAnsi="Cambria"/>
        </w:rPr>
      </w:pPr>
      <w:r>
        <w:rPr>
          <w:rFonts w:ascii="Cambria" w:hAnsi="Cambria"/>
        </w:rPr>
        <w:t xml:space="preserve">Leader </w:t>
      </w:r>
      <w:r w:rsidR="00E45F78">
        <w:rPr>
          <w:rFonts w:ascii="Cambria" w:hAnsi="Cambria"/>
        </w:rPr>
        <w:t>E</w:t>
      </w:r>
      <w:r>
        <w:rPr>
          <w:rFonts w:ascii="Cambria" w:hAnsi="Cambria"/>
        </w:rPr>
        <w:t xml:space="preserve">xplained how we will work anymore </w:t>
      </w:r>
      <w:r w:rsidR="00E45F78" w:rsidRPr="00E45F78">
        <w:rPr>
          <w:rFonts w:ascii="Cambria" w:hAnsi="Cambria"/>
        </w:rPr>
        <w:t>for our group project</w:t>
      </w:r>
    </w:p>
    <w:p w14:paraId="2C1FBE11" w14:textId="77777777" w:rsidR="006F03A4" w:rsidRPr="00E45F78" w:rsidRDefault="006F03A4" w:rsidP="006F03A4">
      <w:pPr>
        <w:pStyle w:val="ListParagraph"/>
        <w:spacing w:before="120"/>
        <w:ind w:left="1440"/>
        <w:textAlignment w:val="center"/>
        <w:outlineLvl w:val="0"/>
        <w:rPr>
          <w:rFonts w:ascii="Cambria" w:hAnsi="Cambria"/>
        </w:rPr>
      </w:pPr>
    </w:p>
    <w:p w14:paraId="532226A1" w14:textId="431B18E9" w:rsidR="004B72B9" w:rsidRPr="00E45F78" w:rsidRDefault="004B72B9" w:rsidP="00B92FD9">
      <w:pPr>
        <w:pStyle w:val="ListParagraph"/>
        <w:spacing w:before="120"/>
        <w:textAlignment w:val="center"/>
        <w:outlineLvl w:val="0"/>
        <w:rPr>
          <w:rFonts w:ascii="Cambria" w:hAnsi="Cambria"/>
        </w:rPr>
      </w:pPr>
    </w:p>
    <w:p w14:paraId="14AB697C" w14:textId="77777777" w:rsidR="004B72B9" w:rsidRPr="00E45F78" w:rsidRDefault="004B72B9" w:rsidP="00B92FD9">
      <w:pPr>
        <w:pStyle w:val="ListParagraph"/>
        <w:spacing w:before="120"/>
        <w:textAlignment w:val="center"/>
        <w:outlineLvl w:val="0"/>
        <w:rPr>
          <w:rFonts w:ascii="Cambria" w:hAnsi="Cambria"/>
        </w:rPr>
      </w:pPr>
    </w:p>
    <w:p w14:paraId="09E2A1E5" w14:textId="77777777" w:rsidR="002E2A16" w:rsidRPr="00E45F78" w:rsidRDefault="003911AD" w:rsidP="002E2A16">
      <w:pPr>
        <w:spacing w:before="120"/>
        <w:textAlignment w:val="center"/>
        <w:outlineLvl w:val="0"/>
        <w:rPr>
          <w:rFonts w:ascii="Cambria" w:hAnsi="Cambria"/>
          <w:b/>
        </w:rPr>
      </w:pPr>
      <w:r w:rsidRPr="00E45F78">
        <w:rPr>
          <w:rFonts w:ascii="Cambria" w:hAnsi="Cambria"/>
        </w:rPr>
        <w:br/>
      </w:r>
      <w:r w:rsidRPr="00E45F78">
        <w:rPr>
          <w:rFonts w:ascii="Cambria" w:hAnsi="Cambria"/>
          <w:b/>
        </w:rPr>
        <w:t>Notes</w:t>
      </w:r>
      <w:r w:rsidR="000A6F5F" w:rsidRPr="00E45F78">
        <w:rPr>
          <w:rFonts w:ascii="Cambria" w:hAnsi="Cambria"/>
          <w:b/>
        </w:rPr>
        <w:t>/Clarifications</w:t>
      </w:r>
      <w:r w:rsidRPr="00E45F78">
        <w:rPr>
          <w:rFonts w:ascii="Cambria" w:hAnsi="Cambria"/>
          <w:b/>
        </w:rPr>
        <w:t>:</w:t>
      </w:r>
    </w:p>
    <w:p w14:paraId="3CBB326B" w14:textId="77777777" w:rsidR="00703B9E" w:rsidRPr="00E45F78" w:rsidRDefault="00703B9E" w:rsidP="00703B9E">
      <w:pPr>
        <w:spacing w:before="120"/>
        <w:textAlignment w:val="center"/>
        <w:outlineLvl w:val="0"/>
        <w:rPr>
          <w:rFonts w:ascii="Cambria" w:hAnsi="Cambria"/>
        </w:rPr>
      </w:pPr>
    </w:p>
    <w:p w14:paraId="7489F5DB" w14:textId="77777777" w:rsidR="00EA55C8" w:rsidRPr="00E45F78" w:rsidRDefault="00553AA7" w:rsidP="00EA55C8">
      <w:pPr>
        <w:spacing w:before="120"/>
        <w:textAlignment w:val="center"/>
        <w:outlineLvl w:val="0"/>
        <w:rPr>
          <w:rFonts w:ascii="Cambria" w:hAnsi="Cambria"/>
          <w:b/>
        </w:rPr>
      </w:pPr>
      <w:r w:rsidRPr="00E45F78">
        <w:rPr>
          <w:rFonts w:ascii="Cambria" w:hAnsi="Cambria"/>
          <w:b/>
        </w:rPr>
        <w:t>Meeting Minutes</w:t>
      </w:r>
      <w:r w:rsidR="00F7154D" w:rsidRPr="00E45F78">
        <w:rPr>
          <w:rFonts w:ascii="Cambria" w:hAnsi="Cambria"/>
          <w:b/>
        </w:rPr>
        <w:t>:</w:t>
      </w:r>
    </w:p>
    <w:p w14:paraId="6BA9BB3B" w14:textId="33549351" w:rsidR="00625DC5" w:rsidRPr="00E45F78" w:rsidRDefault="0037690D" w:rsidP="00703B9E">
      <w:pPr>
        <w:spacing w:before="120"/>
        <w:textAlignment w:val="center"/>
        <w:outlineLvl w:val="0"/>
        <w:rPr>
          <w:rFonts w:ascii="Cambria" w:hAnsi="Cambria"/>
        </w:rPr>
      </w:pPr>
      <w:r w:rsidRPr="00E45F78">
        <w:rPr>
          <w:rFonts w:ascii="Cambria" w:hAnsi="Cambria"/>
        </w:rPr>
        <w:t xml:space="preserve">The meeting was held on </w:t>
      </w:r>
      <w:r w:rsidR="00F87A88">
        <w:rPr>
          <w:rFonts w:ascii="Cambria" w:hAnsi="Cambria"/>
        </w:rPr>
        <w:t>September 10</w:t>
      </w:r>
      <w:r w:rsidRPr="00E45F78">
        <w:rPr>
          <w:rFonts w:ascii="Cambria" w:hAnsi="Cambria"/>
        </w:rPr>
        <w:t xml:space="preserve">, 2023, at </w:t>
      </w:r>
      <w:r w:rsidR="00F87A88">
        <w:rPr>
          <w:rFonts w:ascii="Cambria" w:hAnsi="Cambria"/>
        </w:rPr>
        <w:t>8.45a</w:t>
      </w:r>
      <w:r w:rsidR="00D60943">
        <w:rPr>
          <w:rFonts w:ascii="Cambria" w:hAnsi="Cambria"/>
        </w:rPr>
        <w:t>.m. via Microsoft Teams</w:t>
      </w:r>
      <w:r w:rsidRPr="00E45F78">
        <w:rPr>
          <w:rFonts w:ascii="Cambria" w:hAnsi="Cambria"/>
        </w:rPr>
        <w:t>. The est</w:t>
      </w:r>
      <w:r w:rsidR="00F87A88">
        <w:rPr>
          <w:rFonts w:ascii="Cambria" w:hAnsi="Cambria"/>
        </w:rPr>
        <w:t>imated time for the meeting was1.5</w:t>
      </w:r>
      <w:r w:rsidR="00D60943">
        <w:rPr>
          <w:rFonts w:ascii="Cambria" w:hAnsi="Cambria"/>
        </w:rPr>
        <w:t xml:space="preserve"> hour</w:t>
      </w:r>
      <w:r w:rsidR="00F87A88">
        <w:rPr>
          <w:rFonts w:ascii="Cambria" w:hAnsi="Cambria"/>
        </w:rPr>
        <w:t>s</w:t>
      </w:r>
      <w:r w:rsidRPr="00E45F78">
        <w:rPr>
          <w:rFonts w:ascii="Cambria" w:hAnsi="Cambria"/>
        </w:rPr>
        <w:t>, but it ended</w:t>
      </w:r>
      <w:r w:rsidR="00F87A88">
        <w:rPr>
          <w:rFonts w:ascii="Cambria" w:hAnsi="Cambria"/>
        </w:rPr>
        <w:t xml:space="preserve"> up 3hours</w:t>
      </w:r>
      <w:r w:rsidRPr="00E45F78">
        <w:rPr>
          <w:rFonts w:ascii="Cambria" w:hAnsi="Cambria"/>
        </w:rPr>
        <w:t>.</w:t>
      </w:r>
    </w:p>
    <w:p w14:paraId="0AE6FD43" w14:textId="77777777" w:rsidR="00703B9E" w:rsidRPr="00E45F78" w:rsidRDefault="00703B9E" w:rsidP="00703B9E">
      <w:pPr>
        <w:spacing w:before="120"/>
        <w:textAlignment w:val="center"/>
        <w:outlineLvl w:val="0"/>
        <w:rPr>
          <w:rFonts w:ascii="Cambria" w:hAnsi="Cambria"/>
          <w:b/>
        </w:rPr>
      </w:pPr>
    </w:p>
    <w:p w14:paraId="5A8E9B80" w14:textId="77777777" w:rsidR="00703B9E" w:rsidRPr="00E45F78" w:rsidRDefault="00703B9E" w:rsidP="00703B9E">
      <w:pPr>
        <w:spacing w:before="120"/>
        <w:textAlignment w:val="center"/>
        <w:outlineLvl w:val="0"/>
        <w:rPr>
          <w:rFonts w:ascii="Cambria" w:hAnsi="Cambria"/>
          <w:b/>
        </w:rPr>
      </w:pPr>
      <w:r w:rsidRPr="00E45F78">
        <w:rPr>
          <w:rFonts w:ascii="Cambria" w:hAnsi="Cambria"/>
          <w:b/>
        </w:rPr>
        <w:t>Action Items:</w:t>
      </w:r>
      <w:r w:rsidR="00625DC5" w:rsidRPr="00E45F78">
        <w:rPr>
          <w:rFonts w:ascii="Cambria" w:hAnsi="Cambria"/>
          <w:b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58"/>
        <w:gridCol w:w="3172"/>
      </w:tblGrid>
      <w:tr w:rsidR="005F3027" w:rsidRPr="00E45F78" w14:paraId="65897710" w14:textId="77777777" w:rsidTr="00984E02">
        <w:trPr>
          <w:trHeight w:val="314"/>
        </w:trPr>
        <w:tc>
          <w:tcPr>
            <w:tcW w:w="5598" w:type="dxa"/>
            <w:shd w:val="clear" w:color="auto" w:fill="C2D69B"/>
          </w:tcPr>
          <w:p w14:paraId="2BF06521" w14:textId="77777777" w:rsidR="00625DC5" w:rsidRPr="00E45F78" w:rsidRDefault="00625DC5" w:rsidP="00625DC5">
            <w:pPr>
              <w:spacing w:before="120"/>
              <w:textAlignment w:val="center"/>
              <w:outlineLvl w:val="0"/>
              <w:rPr>
                <w:rFonts w:ascii="Cambria" w:hAnsi="Cambria"/>
                <w:b/>
              </w:rPr>
            </w:pPr>
            <w:r w:rsidRPr="00E45F78">
              <w:rPr>
                <w:rFonts w:ascii="Cambria" w:hAnsi="Cambria"/>
                <w:b/>
              </w:rPr>
              <w:t>Action item</w:t>
            </w:r>
          </w:p>
        </w:tc>
        <w:tc>
          <w:tcPr>
            <w:tcW w:w="3258" w:type="dxa"/>
            <w:shd w:val="clear" w:color="auto" w:fill="C2D69B"/>
          </w:tcPr>
          <w:p w14:paraId="40645E7B" w14:textId="51BCCE04" w:rsidR="00625DC5" w:rsidRPr="00E45F78" w:rsidRDefault="005F3027" w:rsidP="00984E02">
            <w:pPr>
              <w:spacing w:before="120"/>
              <w:textAlignment w:val="center"/>
              <w:outlineLvl w:val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Members</w:t>
            </w:r>
          </w:p>
        </w:tc>
      </w:tr>
      <w:tr w:rsidR="005F3027" w:rsidRPr="00E45F78" w14:paraId="7CD1A467" w14:textId="77777777" w:rsidTr="00201147">
        <w:trPr>
          <w:trHeight w:val="314"/>
        </w:trPr>
        <w:tc>
          <w:tcPr>
            <w:tcW w:w="5598" w:type="dxa"/>
            <w:shd w:val="clear" w:color="auto" w:fill="FFFFFF" w:themeFill="background1"/>
          </w:tcPr>
          <w:p w14:paraId="004BF0ED" w14:textId="2EE5E46F" w:rsidR="00D60943" w:rsidRPr="00D60943" w:rsidRDefault="00D60943" w:rsidP="00D60943">
            <w:pPr>
              <w:pStyle w:val="ListParagraph"/>
              <w:numPr>
                <w:ilvl w:val="0"/>
                <w:numId w:val="45"/>
              </w:numPr>
              <w:spacing w:before="120"/>
              <w:textAlignment w:val="center"/>
              <w:outlineLv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Explained current processing about project by leader (Hasaranga) </w:t>
            </w:r>
          </w:p>
        </w:tc>
        <w:tc>
          <w:tcPr>
            <w:tcW w:w="3258" w:type="dxa"/>
            <w:shd w:val="clear" w:color="auto" w:fill="FFFFFF" w:themeFill="background1"/>
          </w:tcPr>
          <w:p w14:paraId="4479496B" w14:textId="53384D43" w:rsidR="00201147" w:rsidRDefault="005F3027" w:rsidP="00984E02">
            <w:pPr>
              <w:spacing w:before="120"/>
              <w:textAlignment w:val="center"/>
              <w:outlineLvl w:val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To </w:t>
            </w:r>
            <w:r w:rsidR="00201147" w:rsidRPr="00E45F78">
              <w:rPr>
                <w:rFonts w:ascii="Cambria" w:hAnsi="Cambria"/>
                <w:b/>
              </w:rPr>
              <w:t>All</w:t>
            </w:r>
          </w:p>
          <w:p w14:paraId="7C6654D7" w14:textId="4EA45E92" w:rsidR="00D60943" w:rsidRPr="00E45F78" w:rsidRDefault="00D60943" w:rsidP="00984E02">
            <w:pPr>
              <w:spacing w:before="120"/>
              <w:textAlignment w:val="center"/>
              <w:outlineLvl w:val="0"/>
              <w:rPr>
                <w:rFonts w:ascii="Cambria" w:hAnsi="Cambria"/>
                <w:b/>
              </w:rPr>
            </w:pPr>
          </w:p>
        </w:tc>
      </w:tr>
      <w:tr w:rsidR="005F3027" w:rsidRPr="00E45F78" w14:paraId="1BFDBB8A" w14:textId="77777777" w:rsidTr="00201147">
        <w:trPr>
          <w:trHeight w:val="314"/>
        </w:trPr>
        <w:tc>
          <w:tcPr>
            <w:tcW w:w="5598" w:type="dxa"/>
            <w:shd w:val="clear" w:color="auto" w:fill="FFFFFF" w:themeFill="background1"/>
          </w:tcPr>
          <w:p w14:paraId="28830726" w14:textId="77777777" w:rsidR="00F87A88" w:rsidRDefault="00F87A88" w:rsidP="00F87A88">
            <w:pPr>
              <w:pStyle w:val="ListParagraph"/>
              <w:numPr>
                <w:ilvl w:val="0"/>
                <w:numId w:val="45"/>
              </w:numPr>
              <w:spacing w:before="120"/>
              <w:textAlignment w:val="center"/>
              <w:outlineLv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Modified and Finalized presentation with members</w:t>
            </w:r>
          </w:p>
          <w:p w14:paraId="45B60CD4" w14:textId="7416FA8D" w:rsidR="00F87A88" w:rsidRPr="006F03A4" w:rsidRDefault="00F87A88" w:rsidP="00F87A88">
            <w:pPr>
              <w:pStyle w:val="ListParagraph"/>
              <w:numPr>
                <w:ilvl w:val="0"/>
                <w:numId w:val="45"/>
              </w:numPr>
              <w:spacing w:before="120"/>
              <w:textAlignment w:val="center"/>
              <w:outlineLv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Presentation </w:t>
            </w:r>
            <w:r>
              <w:rPr>
                <w:rFonts w:ascii="Cambria" w:hAnsi="Cambria"/>
              </w:rPr>
              <w:t>Slides have given to all  members by leader</w:t>
            </w:r>
          </w:p>
          <w:p w14:paraId="78A56DCC" w14:textId="271C8185" w:rsidR="00201147" w:rsidRPr="00D60943" w:rsidRDefault="00201147" w:rsidP="00F87A88">
            <w:pPr>
              <w:spacing w:before="120"/>
              <w:ind w:left="720"/>
              <w:textAlignment w:val="center"/>
              <w:outlineLvl w:val="0"/>
              <w:rPr>
                <w:rFonts w:ascii="Cambria" w:hAnsi="Cambria"/>
              </w:rPr>
            </w:pPr>
          </w:p>
        </w:tc>
        <w:tc>
          <w:tcPr>
            <w:tcW w:w="3258" w:type="dxa"/>
            <w:shd w:val="clear" w:color="auto" w:fill="FFFFFF" w:themeFill="background1"/>
          </w:tcPr>
          <w:p w14:paraId="7D7210DC" w14:textId="31F8ED11" w:rsidR="00201147" w:rsidRPr="00E45F78" w:rsidRDefault="005F3027" w:rsidP="00984E02">
            <w:pPr>
              <w:spacing w:before="120"/>
              <w:textAlignment w:val="center"/>
              <w:outlineLvl w:val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To </w:t>
            </w:r>
            <w:r w:rsidR="00201147" w:rsidRPr="00E45F78">
              <w:rPr>
                <w:rFonts w:ascii="Cambria" w:hAnsi="Cambria"/>
                <w:b/>
              </w:rPr>
              <w:t>All</w:t>
            </w:r>
          </w:p>
        </w:tc>
      </w:tr>
      <w:tr w:rsidR="00625DC5" w:rsidRPr="00E45F78" w14:paraId="42E744F1" w14:textId="77777777" w:rsidTr="00984E02">
        <w:tc>
          <w:tcPr>
            <w:tcW w:w="5598" w:type="dxa"/>
          </w:tcPr>
          <w:p w14:paraId="08A2CB56" w14:textId="716D6635" w:rsidR="00625DC5" w:rsidRPr="005F3027" w:rsidRDefault="00F87A88" w:rsidP="005F3027">
            <w:pPr>
              <w:pStyle w:val="ListParagraph"/>
              <w:numPr>
                <w:ilvl w:val="0"/>
                <w:numId w:val="49"/>
              </w:numPr>
              <w:spacing w:before="120"/>
              <w:textAlignment w:val="center"/>
              <w:outlineLv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Leader Explained how we will work anymore </w:t>
            </w:r>
            <w:r w:rsidRPr="00E45F78">
              <w:rPr>
                <w:rFonts w:ascii="Cambria" w:hAnsi="Cambria"/>
              </w:rPr>
              <w:t>for our group project</w:t>
            </w:r>
            <w:bookmarkStart w:id="0" w:name="_GoBack"/>
            <w:bookmarkEnd w:id="0"/>
          </w:p>
        </w:tc>
        <w:tc>
          <w:tcPr>
            <w:tcW w:w="3258" w:type="dxa"/>
          </w:tcPr>
          <w:p w14:paraId="2D5F7A65" w14:textId="35AB63F7" w:rsidR="00201147" w:rsidRPr="00E45F78" w:rsidRDefault="005F3027" w:rsidP="00984E02">
            <w:pPr>
              <w:spacing w:before="120"/>
              <w:textAlignment w:val="center"/>
              <w:outlineLvl w:val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To All</w:t>
            </w:r>
          </w:p>
        </w:tc>
      </w:tr>
    </w:tbl>
    <w:p w14:paraId="3D4C99A2" w14:textId="77777777" w:rsidR="00625DC5" w:rsidRDefault="00625DC5" w:rsidP="00703B9E">
      <w:pPr>
        <w:spacing w:before="120"/>
        <w:textAlignment w:val="center"/>
        <w:outlineLvl w:val="0"/>
        <w:rPr>
          <w:b/>
        </w:rPr>
      </w:pPr>
    </w:p>
    <w:p w14:paraId="52B1E5C4" w14:textId="77777777" w:rsidR="00A5073B" w:rsidRDefault="00A5073B" w:rsidP="00703B9E">
      <w:pPr>
        <w:spacing w:before="120"/>
        <w:textAlignment w:val="center"/>
        <w:outlineLvl w:val="0"/>
        <w:rPr>
          <w:b/>
        </w:rPr>
      </w:pPr>
    </w:p>
    <w:p w14:paraId="3EAEABA7" w14:textId="77777777" w:rsidR="00625DC5" w:rsidRDefault="00625DC5" w:rsidP="00703B9E">
      <w:pPr>
        <w:spacing w:before="120"/>
        <w:textAlignment w:val="center"/>
        <w:outlineLvl w:val="0"/>
        <w:rPr>
          <w:b/>
        </w:rPr>
      </w:pPr>
    </w:p>
    <w:p w14:paraId="4DFBEA4D" w14:textId="77777777" w:rsidR="00625DC5" w:rsidRDefault="00625DC5" w:rsidP="00703B9E">
      <w:pPr>
        <w:spacing w:before="120"/>
        <w:textAlignment w:val="center"/>
        <w:outlineLvl w:val="0"/>
        <w:rPr>
          <w:b/>
        </w:rPr>
      </w:pPr>
    </w:p>
    <w:p w14:paraId="5458747F" w14:textId="77777777" w:rsidR="00703B9E" w:rsidRDefault="00703B9E" w:rsidP="00703B9E">
      <w:pPr>
        <w:spacing w:before="120"/>
        <w:textAlignment w:val="center"/>
        <w:outlineLvl w:val="0"/>
        <w:rPr>
          <w:b/>
        </w:rPr>
      </w:pPr>
    </w:p>
    <w:sectPr w:rsidR="00703B9E" w:rsidSect="0053067E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9E9EF" w14:textId="77777777" w:rsidR="009006DC" w:rsidRDefault="009006DC">
      <w:r>
        <w:separator/>
      </w:r>
    </w:p>
  </w:endnote>
  <w:endnote w:type="continuationSeparator" w:id="0">
    <w:p w14:paraId="5501B4DC" w14:textId="77777777" w:rsidR="009006DC" w:rsidRDefault="00900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6E9D8" w14:textId="77777777" w:rsidR="003F335A" w:rsidRDefault="00737073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162990" wp14:editId="2C455D1E">
              <wp:simplePos x="0" y="0"/>
              <wp:positionH relativeFrom="column">
                <wp:posOffset>0</wp:posOffset>
              </wp:positionH>
              <wp:positionV relativeFrom="paragraph">
                <wp:posOffset>89535</wp:posOffset>
              </wp:positionV>
              <wp:extent cx="5555615" cy="0"/>
              <wp:effectExtent l="9525" t="13335" r="6985" b="1524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561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37540D4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05pt" to="437.4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Y9EQIAACk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" strokeweight="1pt"/>
          </w:pict>
        </mc:Fallback>
      </mc:AlternateContent>
    </w:r>
  </w:p>
  <w:p w14:paraId="5C65E3FA" w14:textId="763CA244" w:rsidR="003F335A" w:rsidRDefault="003F335A">
    <w:pPr>
      <w:rPr>
        <w:rFonts w:cs="Arial"/>
        <w:sz w:val="18"/>
      </w:rPr>
    </w:pPr>
    <w:r w:rsidRPr="00C90D6D">
      <w:rPr>
        <w:rFonts w:cs="Arial"/>
        <w:sz w:val="18"/>
      </w:rPr>
      <w:t>Navantis Inc.</w:t>
    </w:r>
    <w:r>
      <w:rPr>
        <w:rFonts w:cs="Arial"/>
        <w:sz w:val="18"/>
      </w:rPr>
      <w:t xml:space="preserve"> Confidential </w:t>
    </w:r>
    <w:r>
      <w:rPr>
        <w:rFonts w:cs="Arial"/>
        <w:sz w:val="18"/>
      </w:rPr>
      <w:tab/>
    </w:r>
    <w:r>
      <w:rPr>
        <w:rFonts w:cs="Arial"/>
        <w:sz w:val="18"/>
      </w:rPr>
      <w:tab/>
    </w:r>
    <w:r>
      <w:rPr>
        <w:rFonts w:cs="Arial"/>
        <w:sz w:val="18"/>
      </w:rPr>
      <w:tab/>
    </w:r>
    <w:r>
      <w:rPr>
        <w:rFonts w:cs="Arial"/>
        <w:sz w:val="18"/>
      </w:rPr>
      <w:tab/>
    </w:r>
    <w:r w:rsidR="00474DCF">
      <w:rPr>
        <w:rStyle w:val="PageNumber"/>
        <w:rFonts w:cs="Arial"/>
        <w:sz w:val="18"/>
      </w:rPr>
      <w:fldChar w:fldCharType="begin"/>
    </w:r>
    <w:r>
      <w:rPr>
        <w:rStyle w:val="PageNumber"/>
        <w:rFonts w:cs="Arial"/>
        <w:sz w:val="18"/>
      </w:rPr>
      <w:instrText xml:space="preserve"> PAGE </w:instrText>
    </w:r>
    <w:r w:rsidR="00474DCF">
      <w:rPr>
        <w:rStyle w:val="PageNumber"/>
        <w:rFonts w:cs="Arial"/>
        <w:sz w:val="18"/>
      </w:rPr>
      <w:fldChar w:fldCharType="separate"/>
    </w:r>
    <w:r w:rsidR="005F3027">
      <w:rPr>
        <w:rStyle w:val="PageNumber"/>
        <w:rFonts w:cs="Arial"/>
        <w:noProof/>
        <w:sz w:val="18"/>
      </w:rPr>
      <w:t>2</w:t>
    </w:r>
    <w:r w:rsidR="00474DCF">
      <w:rPr>
        <w:rStyle w:val="PageNumber"/>
        <w:rFonts w:cs="Arial"/>
        <w:sz w:val="18"/>
      </w:rPr>
      <w:fldChar w:fldCharType="end"/>
    </w:r>
    <w:r>
      <w:rPr>
        <w:rFonts w:cs="Arial"/>
        <w:sz w:val="18"/>
      </w:rPr>
      <w:t xml:space="preserve">           </w:t>
    </w:r>
    <w:r>
      <w:rPr>
        <w:rFonts w:cs="Arial"/>
        <w:sz w:val="18"/>
      </w:rPr>
      <w:tab/>
      <w:t xml:space="preserve">                                     </w:t>
    </w:r>
    <w:r>
      <w:rPr>
        <w:rFonts w:cs="Arial"/>
        <w:sz w:val="18"/>
      </w:rPr>
      <w:tab/>
    </w:r>
    <w:r w:rsidR="00474DCF">
      <w:rPr>
        <w:rFonts w:cs="Arial"/>
        <w:sz w:val="18"/>
      </w:rPr>
      <w:fldChar w:fldCharType="begin"/>
    </w:r>
    <w:r>
      <w:rPr>
        <w:rFonts w:cs="Arial"/>
        <w:sz w:val="18"/>
      </w:rPr>
      <w:instrText xml:space="preserve"> DATE \@ "M/d/yyyy" </w:instrText>
    </w:r>
    <w:r w:rsidR="00474DCF">
      <w:rPr>
        <w:rFonts w:cs="Arial"/>
        <w:sz w:val="18"/>
      </w:rPr>
      <w:fldChar w:fldCharType="separate"/>
    </w:r>
    <w:r w:rsidR="006F03A4">
      <w:rPr>
        <w:rFonts w:cs="Arial"/>
        <w:noProof/>
        <w:sz w:val="18"/>
      </w:rPr>
      <w:t>9/10/2023</w:t>
    </w:r>
    <w:r w:rsidR="00474DCF">
      <w:rPr>
        <w:rFonts w:cs="Arial"/>
        <w:sz w:val="18"/>
      </w:rPr>
      <w:fldChar w:fldCharType="end"/>
    </w:r>
  </w:p>
  <w:p w14:paraId="4BE7C5DC" w14:textId="77777777" w:rsidR="003F335A" w:rsidRDefault="003F33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F1DD0" w14:textId="77777777" w:rsidR="003F335A" w:rsidRDefault="00737073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48FE7A" wp14:editId="3B57865B">
              <wp:simplePos x="0" y="0"/>
              <wp:positionH relativeFrom="column">
                <wp:posOffset>0</wp:posOffset>
              </wp:positionH>
              <wp:positionV relativeFrom="paragraph">
                <wp:posOffset>89535</wp:posOffset>
              </wp:positionV>
              <wp:extent cx="5555615" cy="0"/>
              <wp:effectExtent l="9525" t="13335" r="6985" b="1524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561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62E0C6D0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05pt" to="437.4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8xEQ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" strokeweight="1pt"/>
          </w:pict>
        </mc:Fallback>
      </mc:AlternateContent>
    </w:r>
  </w:p>
  <w:p w14:paraId="2DD7A2B5" w14:textId="198EB3D2" w:rsidR="003F335A" w:rsidRDefault="0037690D">
    <w:pPr>
      <w:rPr>
        <w:rFonts w:cs="Arial"/>
        <w:sz w:val="18"/>
      </w:rPr>
    </w:pPr>
    <w:r>
      <w:rPr>
        <w:rFonts w:cs="Arial"/>
        <w:sz w:val="18"/>
      </w:rPr>
      <w:t>ELITE</w:t>
    </w:r>
    <w:r w:rsidR="003F335A">
      <w:rPr>
        <w:rFonts w:cs="Arial"/>
        <w:sz w:val="18"/>
      </w:rPr>
      <w:tab/>
    </w:r>
    <w:r w:rsidR="003F335A">
      <w:rPr>
        <w:rFonts w:cs="Arial"/>
        <w:sz w:val="18"/>
      </w:rPr>
      <w:tab/>
    </w:r>
    <w:r w:rsidR="00474DCF">
      <w:rPr>
        <w:rStyle w:val="PageNumber"/>
        <w:rFonts w:cs="Arial"/>
        <w:sz w:val="18"/>
      </w:rPr>
      <w:fldChar w:fldCharType="begin"/>
    </w:r>
    <w:r w:rsidR="003F335A">
      <w:rPr>
        <w:rStyle w:val="PageNumber"/>
        <w:rFonts w:cs="Arial"/>
        <w:sz w:val="18"/>
      </w:rPr>
      <w:instrText xml:space="preserve"> PAGE </w:instrText>
    </w:r>
    <w:r w:rsidR="00474DCF">
      <w:rPr>
        <w:rStyle w:val="PageNumber"/>
        <w:rFonts w:cs="Arial"/>
        <w:sz w:val="18"/>
      </w:rPr>
      <w:fldChar w:fldCharType="separate"/>
    </w:r>
    <w:r w:rsidR="009006DC">
      <w:rPr>
        <w:rStyle w:val="PageNumber"/>
        <w:rFonts w:cs="Arial"/>
        <w:noProof/>
        <w:sz w:val="18"/>
      </w:rPr>
      <w:t>1</w:t>
    </w:r>
    <w:r w:rsidR="00474DCF">
      <w:rPr>
        <w:rStyle w:val="PageNumber"/>
        <w:rFonts w:cs="Arial"/>
        <w:sz w:val="18"/>
      </w:rPr>
      <w:fldChar w:fldCharType="end"/>
    </w:r>
    <w:r w:rsidR="003F335A">
      <w:rPr>
        <w:rFonts w:cs="Arial"/>
        <w:sz w:val="18"/>
      </w:rPr>
      <w:t xml:space="preserve">                                   </w:t>
    </w:r>
    <w:r>
      <w:rPr>
        <w:rFonts w:cs="Arial"/>
        <w:sz w:val="18"/>
      </w:rPr>
      <w:t xml:space="preserve">                               </w:t>
    </w:r>
  </w:p>
  <w:p w14:paraId="4489D40B" w14:textId="77777777" w:rsidR="003F335A" w:rsidRDefault="003F33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93D83" w14:textId="77777777" w:rsidR="009006DC" w:rsidRDefault="009006DC">
      <w:r>
        <w:separator/>
      </w:r>
    </w:p>
  </w:footnote>
  <w:footnote w:type="continuationSeparator" w:id="0">
    <w:p w14:paraId="7558DC75" w14:textId="77777777" w:rsidR="009006DC" w:rsidRDefault="00900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4186B" w14:textId="610C1985" w:rsidR="003F335A" w:rsidRDefault="003F335A">
    <w:pPr>
      <w:rPr>
        <w:rFonts w:cs="Arial"/>
        <w:sz w:val="18"/>
      </w:rPr>
    </w:pPr>
  </w:p>
  <w:p w14:paraId="0459A25B" w14:textId="77777777" w:rsidR="003F335A" w:rsidRDefault="003F335A">
    <w:pPr>
      <w:jc w:val="right"/>
      <w:rPr>
        <w:rFonts w:ascii="Arial Narrow" w:hAnsi="Arial Narrow"/>
        <w:b/>
        <w:bCs/>
      </w:rPr>
    </w:pPr>
    <w:r>
      <w:rPr>
        <w:rFonts w:cs="Arial"/>
        <w:sz w:val="18"/>
      </w:rPr>
      <w:t>Meeting Minutes</w:t>
    </w:r>
  </w:p>
  <w:p w14:paraId="7DB63C98" w14:textId="77777777" w:rsidR="003F335A" w:rsidRDefault="00737073">
    <w:pPr>
      <w:ind w:left="-1080"/>
      <w:rPr>
        <w:u w:val="single"/>
      </w:rPr>
    </w:pPr>
    <w:r w:rsidRPr="00474DC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547435" wp14:editId="4CFAC2F6">
              <wp:simplePos x="0" y="0"/>
              <wp:positionH relativeFrom="column">
                <wp:posOffset>730885</wp:posOffset>
              </wp:positionH>
              <wp:positionV relativeFrom="paragraph">
                <wp:posOffset>79375</wp:posOffset>
              </wp:positionV>
              <wp:extent cx="4755515" cy="635"/>
              <wp:effectExtent l="6985" t="12700" r="9525" b="1524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5551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57CBF881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5pt,6.25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" strokeweight="1pt"/>
          </w:pict>
        </mc:Fallback>
      </mc:AlternateContent>
    </w:r>
  </w:p>
  <w:p w14:paraId="533F949E" w14:textId="77777777" w:rsidR="003F335A" w:rsidRDefault="003F335A">
    <w:pPr>
      <w:pStyle w:val="Header"/>
    </w:pPr>
  </w:p>
  <w:p w14:paraId="493565E9" w14:textId="77777777" w:rsidR="003F335A" w:rsidRDefault="003F33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52830" w14:textId="77777777" w:rsidR="003F335A" w:rsidRDefault="007370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1" layoutInCell="1" allowOverlap="1" wp14:anchorId="7C121FA3" wp14:editId="5E54A4F4">
              <wp:simplePos x="0" y="0"/>
              <wp:positionH relativeFrom="page">
                <wp:posOffset>342900</wp:posOffset>
              </wp:positionH>
              <wp:positionV relativeFrom="page">
                <wp:posOffset>1143000</wp:posOffset>
              </wp:positionV>
              <wp:extent cx="6858000" cy="304800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081E8BB1" id="Rectangle 1" o:spid="_x0000_s1026" style="position:absolute;margin-left:27pt;margin-top:90pt;width:540pt;height:2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" fillcolor="silver" stroked="f" strokecolor="#e5e5e5">
              <w10:wrap anchorx="page" anchory="page"/>
              <w10:anchorlock/>
            </v:rect>
          </w:pict>
        </mc:Fallback>
      </mc:AlternateContent>
    </w:r>
    <w:r w:rsidR="00780680">
      <w:rPr>
        <w:noProof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292A"/>
    <w:multiLevelType w:val="hybridMultilevel"/>
    <w:tmpl w:val="F132C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DD1861"/>
    <w:multiLevelType w:val="hybridMultilevel"/>
    <w:tmpl w:val="BF9AE7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BFC73D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F1A1DED"/>
    <w:multiLevelType w:val="multilevel"/>
    <w:tmpl w:val="75781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596FBC"/>
    <w:multiLevelType w:val="hybridMultilevel"/>
    <w:tmpl w:val="C57EF850"/>
    <w:lvl w:ilvl="0" w:tplc="84C6394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132D4A32"/>
    <w:multiLevelType w:val="hybridMultilevel"/>
    <w:tmpl w:val="61AC9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D5D4C"/>
    <w:multiLevelType w:val="multilevel"/>
    <w:tmpl w:val="D990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1E4CE2"/>
    <w:multiLevelType w:val="multilevel"/>
    <w:tmpl w:val="591E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9A6A51"/>
    <w:multiLevelType w:val="multilevel"/>
    <w:tmpl w:val="E40E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224338"/>
    <w:multiLevelType w:val="hybridMultilevel"/>
    <w:tmpl w:val="D8C24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A27682"/>
    <w:multiLevelType w:val="hybridMultilevel"/>
    <w:tmpl w:val="F1781E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C945B8"/>
    <w:multiLevelType w:val="multilevel"/>
    <w:tmpl w:val="EF229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3425"/>
    <w:multiLevelType w:val="hybridMultilevel"/>
    <w:tmpl w:val="4E4A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A937C8"/>
    <w:multiLevelType w:val="hybridMultilevel"/>
    <w:tmpl w:val="3944675E"/>
    <w:lvl w:ilvl="0" w:tplc="84C639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CF6176"/>
    <w:multiLevelType w:val="multilevel"/>
    <w:tmpl w:val="8E38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B42698"/>
    <w:multiLevelType w:val="hybridMultilevel"/>
    <w:tmpl w:val="B89247F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>
    <w:nsid w:val="37E212E9"/>
    <w:multiLevelType w:val="multilevel"/>
    <w:tmpl w:val="5ECA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9D2E93"/>
    <w:multiLevelType w:val="hybridMultilevel"/>
    <w:tmpl w:val="D7D6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EB438B"/>
    <w:multiLevelType w:val="hybridMultilevel"/>
    <w:tmpl w:val="5602D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6C65C8"/>
    <w:multiLevelType w:val="hybridMultilevel"/>
    <w:tmpl w:val="961A0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B55A59"/>
    <w:multiLevelType w:val="hybridMultilevel"/>
    <w:tmpl w:val="B840F47A"/>
    <w:lvl w:ilvl="0" w:tplc="AA9475FC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E26B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B42C9C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6CEDF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5A1C4C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8695F4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C24CE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96FA1C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0AA24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7D5EBB"/>
    <w:multiLevelType w:val="hybridMultilevel"/>
    <w:tmpl w:val="C914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96941"/>
    <w:multiLevelType w:val="hybridMultilevel"/>
    <w:tmpl w:val="5342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706AC7"/>
    <w:multiLevelType w:val="multilevel"/>
    <w:tmpl w:val="347A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666C36"/>
    <w:multiLevelType w:val="multilevel"/>
    <w:tmpl w:val="2A24F6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5EAC3FB2"/>
    <w:multiLevelType w:val="hybridMultilevel"/>
    <w:tmpl w:val="E4BA4164"/>
    <w:lvl w:ilvl="0" w:tplc="FF2C0722">
      <w:start w:val="2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A579CD"/>
    <w:multiLevelType w:val="hybridMultilevel"/>
    <w:tmpl w:val="FCB664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61DD1EDF"/>
    <w:multiLevelType w:val="hybridMultilevel"/>
    <w:tmpl w:val="2D06C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A411C1"/>
    <w:multiLevelType w:val="hybridMultilevel"/>
    <w:tmpl w:val="797E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E7301B"/>
    <w:multiLevelType w:val="hybridMultilevel"/>
    <w:tmpl w:val="0628A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537A30"/>
    <w:multiLevelType w:val="hybridMultilevel"/>
    <w:tmpl w:val="9410AB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</w:num>
  <w:num w:numId="2">
    <w:abstractNumId w:val="16"/>
    <w:lvlOverride w:ilvl="0"/>
    <w:lvlOverride w:ilvl="1">
      <w:startOverride w:val="2"/>
    </w:lvlOverride>
  </w:num>
  <w:num w:numId="3">
    <w:abstractNumId w:val="16"/>
    <w:lvlOverride w:ilvl="0"/>
    <w:lvlOverride w:ilvl="1"/>
    <w:lvlOverride w:ilvl="2">
      <w:startOverride w:val="1"/>
    </w:lvlOverride>
  </w:num>
  <w:num w:numId="4">
    <w:abstractNumId w:val="16"/>
    <w:lvlOverride w:ilvl="0"/>
    <w:lvlOverride w:ilvl="1"/>
    <w:lvlOverride w:ilvl="2">
      <w:startOverride w:val="2"/>
    </w:lvlOverride>
  </w:num>
  <w:num w:numId="5">
    <w:abstractNumId w:val="16"/>
    <w:lvlOverride w:ilvl="0"/>
    <w:lvlOverride w:ilvl="1">
      <w:startOverride w:val="3"/>
    </w:lvlOverride>
    <w:lvlOverride w:ilvl="2"/>
  </w:num>
  <w:num w:numId="6">
    <w:abstractNumId w:val="16"/>
    <w:lvlOverride w:ilvl="0"/>
    <w:lvlOverride w:ilvl="1">
      <w:startOverride w:val="4"/>
    </w:lvlOverride>
    <w:lvlOverride w:ilvl="2"/>
  </w:num>
  <w:num w:numId="7">
    <w:abstractNumId w:val="23"/>
    <w:lvlOverride w:ilvl="0">
      <w:startOverride w:val="3"/>
    </w:lvlOverride>
  </w:num>
  <w:num w:numId="8">
    <w:abstractNumId w:val="23"/>
    <w:lvlOverride w:ilvl="0"/>
    <w:lvlOverride w:ilvl="1">
      <w:startOverride w:val="1"/>
    </w:lvlOverride>
  </w:num>
  <w:num w:numId="9">
    <w:abstractNumId w:val="23"/>
    <w:lvlOverride w:ilvl="0"/>
    <w:lvlOverride w:ilvl="1">
      <w:startOverride w:val="2"/>
    </w:lvlOverride>
  </w:num>
  <w:num w:numId="10">
    <w:abstractNumId w:val="8"/>
    <w:lvlOverride w:ilvl="0">
      <w:startOverride w:val="4"/>
    </w:lvlOverride>
  </w:num>
  <w:num w:numId="11">
    <w:abstractNumId w:val="8"/>
    <w:lvlOverride w:ilvl="0"/>
    <w:lvlOverride w:ilvl="1">
      <w:startOverride w:val="1"/>
    </w:lvlOverride>
  </w:num>
  <w:num w:numId="12">
    <w:abstractNumId w:val="8"/>
    <w:lvlOverride w:ilvl="0"/>
    <w:lvlOverride w:ilvl="1">
      <w:startOverride w:val="2"/>
    </w:lvlOverride>
  </w:num>
  <w:num w:numId="13">
    <w:abstractNumId w:val="8"/>
    <w:lvlOverride w:ilvl="0"/>
    <w:lvlOverride w:ilvl="1">
      <w:startOverride w:val="3"/>
    </w:lvlOverride>
  </w:num>
  <w:num w:numId="14">
    <w:abstractNumId w:val="8"/>
    <w:lvlOverride w:ilvl="0"/>
    <w:lvlOverride w:ilvl="1">
      <w:startOverride w:val="4"/>
    </w:lvlOverride>
  </w:num>
  <w:num w:numId="15">
    <w:abstractNumId w:val="8"/>
    <w:lvlOverride w:ilvl="0"/>
    <w:lvlOverride w:ilvl="1">
      <w:startOverride w:val="5"/>
    </w:lvlOverride>
  </w:num>
  <w:num w:numId="16">
    <w:abstractNumId w:val="27"/>
  </w:num>
  <w:num w:numId="17">
    <w:abstractNumId w:val="14"/>
    <w:lvlOverride w:ilvl="0">
      <w:startOverride w:val="1"/>
    </w:lvlOverride>
  </w:num>
  <w:num w:numId="18">
    <w:abstractNumId w:val="14"/>
    <w:lvlOverride w:ilvl="0"/>
    <w:lvlOverride w:ilvl="1">
      <w:startOverride w:val="1"/>
    </w:lvlOverride>
  </w:num>
  <w:num w:numId="19">
    <w:abstractNumId w:val="14"/>
    <w:lvlOverride w:ilvl="0"/>
    <w:lvlOverride w:ilvl="1">
      <w:startOverride w:val="2"/>
    </w:lvlOverride>
  </w:num>
  <w:num w:numId="20">
    <w:abstractNumId w:val="14"/>
    <w:lvlOverride w:ilvl="0"/>
    <w:lvlOverride w:ilvl="1">
      <w:startOverride w:val="3"/>
    </w:lvlOverride>
  </w:num>
  <w:num w:numId="21">
    <w:abstractNumId w:val="11"/>
    <w:lvlOverride w:ilvl="0">
      <w:startOverride w:val="2"/>
    </w:lvlOverride>
  </w:num>
  <w:num w:numId="22">
    <w:abstractNumId w:val="11"/>
    <w:lvlOverride w:ilvl="0"/>
    <w:lvlOverride w:ilvl="1">
      <w:startOverride w:val="1"/>
    </w:lvlOverride>
  </w:num>
  <w:num w:numId="23">
    <w:abstractNumId w:val="11"/>
    <w:lvlOverride w:ilvl="0"/>
    <w:lvlOverride w:ilvl="1">
      <w:startOverride w:val="2"/>
    </w:lvlOverride>
  </w:num>
  <w:num w:numId="24">
    <w:abstractNumId w:val="6"/>
    <w:lvlOverride w:ilvl="0">
      <w:startOverride w:val="3"/>
    </w:lvlOverride>
  </w:num>
  <w:num w:numId="25">
    <w:abstractNumId w:val="6"/>
    <w:lvlOverride w:ilvl="0"/>
    <w:lvlOverride w:ilvl="1">
      <w:startOverride w:val="1"/>
    </w:lvlOverride>
  </w:num>
  <w:num w:numId="26">
    <w:abstractNumId w:val="1"/>
  </w:num>
  <w:num w:numId="27">
    <w:abstractNumId w:val="29"/>
  </w:num>
  <w:num w:numId="28">
    <w:abstractNumId w:val="30"/>
  </w:num>
  <w:num w:numId="29">
    <w:abstractNumId w:val="10"/>
  </w:num>
  <w:num w:numId="30">
    <w:abstractNumId w:val="20"/>
  </w:num>
  <w:num w:numId="31">
    <w:abstractNumId w:val="25"/>
  </w:num>
  <w:num w:numId="3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13"/>
  </w:num>
  <w:num w:numId="36">
    <w:abstractNumId w:val="28"/>
  </w:num>
  <w:num w:numId="37">
    <w:abstractNumId w:val="17"/>
  </w:num>
  <w:num w:numId="38">
    <w:abstractNumId w:val="22"/>
  </w:num>
  <w:num w:numId="39">
    <w:abstractNumId w:val="12"/>
  </w:num>
  <w:num w:numId="40">
    <w:abstractNumId w:val="2"/>
  </w:num>
  <w:num w:numId="41">
    <w:abstractNumId w:val="19"/>
  </w:num>
  <w:num w:numId="42">
    <w:abstractNumId w:val="18"/>
  </w:num>
  <w:num w:numId="43">
    <w:abstractNumId w:val="5"/>
  </w:num>
  <w:num w:numId="44">
    <w:abstractNumId w:val="3"/>
  </w:num>
  <w:num w:numId="45">
    <w:abstractNumId w:val="7"/>
  </w:num>
  <w:num w:numId="46">
    <w:abstractNumId w:val="0"/>
  </w:num>
  <w:num w:numId="47">
    <w:abstractNumId w:val="15"/>
  </w:num>
  <w:num w:numId="48">
    <w:abstractNumId w:val="26"/>
  </w:num>
  <w:num w:numId="49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C6"/>
    <w:rsid w:val="00022162"/>
    <w:rsid w:val="00027AB2"/>
    <w:rsid w:val="00030239"/>
    <w:rsid w:val="00037EEA"/>
    <w:rsid w:val="00041399"/>
    <w:rsid w:val="0004225A"/>
    <w:rsid w:val="00044FDC"/>
    <w:rsid w:val="0004567B"/>
    <w:rsid w:val="000462B2"/>
    <w:rsid w:val="0004641A"/>
    <w:rsid w:val="00046DF6"/>
    <w:rsid w:val="0005181C"/>
    <w:rsid w:val="00053185"/>
    <w:rsid w:val="0006120A"/>
    <w:rsid w:val="000624C4"/>
    <w:rsid w:val="000636B4"/>
    <w:rsid w:val="00072AC7"/>
    <w:rsid w:val="0007646C"/>
    <w:rsid w:val="00083C66"/>
    <w:rsid w:val="00094002"/>
    <w:rsid w:val="00097E2B"/>
    <w:rsid w:val="000A6F5F"/>
    <w:rsid w:val="000B223F"/>
    <w:rsid w:val="000C4A62"/>
    <w:rsid w:val="000D488A"/>
    <w:rsid w:val="000D6BA1"/>
    <w:rsid w:val="000D7287"/>
    <w:rsid w:val="000D74BB"/>
    <w:rsid w:val="000E1F51"/>
    <w:rsid w:val="000E42EF"/>
    <w:rsid w:val="000F6B17"/>
    <w:rsid w:val="0011318E"/>
    <w:rsid w:val="001146EA"/>
    <w:rsid w:val="001266D2"/>
    <w:rsid w:val="0014709C"/>
    <w:rsid w:val="0014714A"/>
    <w:rsid w:val="001569A8"/>
    <w:rsid w:val="00156C21"/>
    <w:rsid w:val="00160434"/>
    <w:rsid w:val="00160CCD"/>
    <w:rsid w:val="0016165B"/>
    <w:rsid w:val="00166688"/>
    <w:rsid w:val="00171704"/>
    <w:rsid w:val="00172075"/>
    <w:rsid w:val="001750F1"/>
    <w:rsid w:val="001830B6"/>
    <w:rsid w:val="001901AD"/>
    <w:rsid w:val="00192938"/>
    <w:rsid w:val="00197758"/>
    <w:rsid w:val="001B2720"/>
    <w:rsid w:val="001C1ECF"/>
    <w:rsid w:val="001D008E"/>
    <w:rsid w:val="001D2657"/>
    <w:rsid w:val="001E1B42"/>
    <w:rsid w:val="001E2430"/>
    <w:rsid w:val="001E775C"/>
    <w:rsid w:val="001F380E"/>
    <w:rsid w:val="0020029C"/>
    <w:rsid w:val="002007D9"/>
    <w:rsid w:val="00201147"/>
    <w:rsid w:val="00201257"/>
    <w:rsid w:val="0020140E"/>
    <w:rsid w:val="00213629"/>
    <w:rsid w:val="00214EEF"/>
    <w:rsid w:val="00215551"/>
    <w:rsid w:val="002349CD"/>
    <w:rsid w:val="002433CB"/>
    <w:rsid w:val="002555DC"/>
    <w:rsid w:val="002616A4"/>
    <w:rsid w:val="00261947"/>
    <w:rsid w:val="00283828"/>
    <w:rsid w:val="00287B63"/>
    <w:rsid w:val="002914A1"/>
    <w:rsid w:val="0029228B"/>
    <w:rsid w:val="00297BB4"/>
    <w:rsid w:val="002B26C7"/>
    <w:rsid w:val="002B5CFF"/>
    <w:rsid w:val="002C0A60"/>
    <w:rsid w:val="002C1E16"/>
    <w:rsid w:val="002C56F2"/>
    <w:rsid w:val="002D0D43"/>
    <w:rsid w:val="002D2BDC"/>
    <w:rsid w:val="002E00C3"/>
    <w:rsid w:val="002E2744"/>
    <w:rsid w:val="002E2A16"/>
    <w:rsid w:val="002E6B40"/>
    <w:rsid w:val="002F58FD"/>
    <w:rsid w:val="002F797E"/>
    <w:rsid w:val="00302DB8"/>
    <w:rsid w:val="0030510C"/>
    <w:rsid w:val="003061EA"/>
    <w:rsid w:val="003100FF"/>
    <w:rsid w:val="003114B0"/>
    <w:rsid w:val="00320546"/>
    <w:rsid w:val="0033284A"/>
    <w:rsid w:val="0033459F"/>
    <w:rsid w:val="00335209"/>
    <w:rsid w:val="00351C32"/>
    <w:rsid w:val="00357C49"/>
    <w:rsid w:val="00373C2D"/>
    <w:rsid w:val="0037690D"/>
    <w:rsid w:val="00377ED1"/>
    <w:rsid w:val="00383A1D"/>
    <w:rsid w:val="003911AD"/>
    <w:rsid w:val="003921B9"/>
    <w:rsid w:val="003945B4"/>
    <w:rsid w:val="00396D65"/>
    <w:rsid w:val="003A1176"/>
    <w:rsid w:val="003A2B90"/>
    <w:rsid w:val="003A35E9"/>
    <w:rsid w:val="003B26F7"/>
    <w:rsid w:val="003B62FF"/>
    <w:rsid w:val="003D6E95"/>
    <w:rsid w:val="003D7DF6"/>
    <w:rsid w:val="003E1D5D"/>
    <w:rsid w:val="003E4784"/>
    <w:rsid w:val="003E509D"/>
    <w:rsid w:val="003E550A"/>
    <w:rsid w:val="003E7647"/>
    <w:rsid w:val="003F335A"/>
    <w:rsid w:val="003F4573"/>
    <w:rsid w:val="003F5B8D"/>
    <w:rsid w:val="00401D57"/>
    <w:rsid w:val="00413932"/>
    <w:rsid w:val="004143A5"/>
    <w:rsid w:val="004215DB"/>
    <w:rsid w:val="00424042"/>
    <w:rsid w:val="00424575"/>
    <w:rsid w:val="00425D6C"/>
    <w:rsid w:val="00426925"/>
    <w:rsid w:val="0044062B"/>
    <w:rsid w:val="0044473D"/>
    <w:rsid w:val="004626A3"/>
    <w:rsid w:val="00463497"/>
    <w:rsid w:val="0046368A"/>
    <w:rsid w:val="00464FC2"/>
    <w:rsid w:val="004720AC"/>
    <w:rsid w:val="00474DCF"/>
    <w:rsid w:val="0048142A"/>
    <w:rsid w:val="00484D1C"/>
    <w:rsid w:val="00485209"/>
    <w:rsid w:val="0049093D"/>
    <w:rsid w:val="004A0DC7"/>
    <w:rsid w:val="004A27B5"/>
    <w:rsid w:val="004A37CE"/>
    <w:rsid w:val="004A7270"/>
    <w:rsid w:val="004B4C7D"/>
    <w:rsid w:val="004B72B9"/>
    <w:rsid w:val="004C2E7A"/>
    <w:rsid w:val="004C6442"/>
    <w:rsid w:val="004D0E8C"/>
    <w:rsid w:val="004D5630"/>
    <w:rsid w:val="004E03EC"/>
    <w:rsid w:val="004E08F9"/>
    <w:rsid w:val="0050448D"/>
    <w:rsid w:val="00521335"/>
    <w:rsid w:val="0052415A"/>
    <w:rsid w:val="0053067E"/>
    <w:rsid w:val="00532696"/>
    <w:rsid w:val="00541FE0"/>
    <w:rsid w:val="00542155"/>
    <w:rsid w:val="0054278A"/>
    <w:rsid w:val="00553AA7"/>
    <w:rsid w:val="00554448"/>
    <w:rsid w:val="00555C9B"/>
    <w:rsid w:val="005570F9"/>
    <w:rsid w:val="0056430A"/>
    <w:rsid w:val="00586DC2"/>
    <w:rsid w:val="00591E43"/>
    <w:rsid w:val="00595E36"/>
    <w:rsid w:val="005B2EAE"/>
    <w:rsid w:val="005C2CA1"/>
    <w:rsid w:val="005D1582"/>
    <w:rsid w:val="005D1F81"/>
    <w:rsid w:val="005D33C2"/>
    <w:rsid w:val="005D7855"/>
    <w:rsid w:val="005D7CF5"/>
    <w:rsid w:val="005E0D85"/>
    <w:rsid w:val="005E1ABE"/>
    <w:rsid w:val="005E463F"/>
    <w:rsid w:val="005F3027"/>
    <w:rsid w:val="005F3067"/>
    <w:rsid w:val="005F7043"/>
    <w:rsid w:val="005F7BB0"/>
    <w:rsid w:val="006125C4"/>
    <w:rsid w:val="00612622"/>
    <w:rsid w:val="00616283"/>
    <w:rsid w:val="00625DC5"/>
    <w:rsid w:val="006300C5"/>
    <w:rsid w:val="00630DAC"/>
    <w:rsid w:val="006331D1"/>
    <w:rsid w:val="00644584"/>
    <w:rsid w:val="00645750"/>
    <w:rsid w:val="006547A8"/>
    <w:rsid w:val="00656FB0"/>
    <w:rsid w:val="006579E6"/>
    <w:rsid w:val="0067581A"/>
    <w:rsid w:val="00677A44"/>
    <w:rsid w:val="00685D23"/>
    <w:rsid w:val="00696C17"/>
    <w:rsid w:val="006A08F1"/>
    <w:rsid w:val="006A2520"/>
    <w:rsid w:val="006A2643"/>
    <w:rsid w:val="006A3FAE"/>
    <w:rsid w:val="006C0C9A"/>
    <w:rsid w:val="006C3A81"/>
    <w:rsid w:val="006C3C2E"/>
    <w:rsid w:val="006D07AF"/>
    <w:rsid w:val="006E2048"/>
    <w:rsid w:val="006E2D3F"/>
    <w:rsid w:val="006E3162"/>
    <w:rsid w:val="006F03A4"/>
    <w:rsid w:val="006F1882"/>
    <w:rsid w:val="006F2F80"/>
    <w:rsid w:val="00703B9E"/>
    <w:rsid w:val="00710314"/>
    <w:rsid w:val="0071256A"/>
    <w:rsid w:val="00716736"/>
    <w:rsid w:val="007255E9"/>
    <w:rsid w:val="007276D4"/>
    <w:rsid w:val="0073164A"/>
    <w:rsid w:val="00734EBF"/>
    <w:rsid w:val="00737073"/>
    <w:rsid w:val="00740736"/>
    <w:rsid w:val="007425F2"/>
    <w:rsid w:val="00744BC0"/>
    <w:rsid w:val="00751F01"/>
    <w:rsid w:val="00753C95"/>
    <w:rsid w:val="00755823"/>
    <w:rsid w:val="007579A2"/>
    <w:rsid w:val="00761322"/>
    <w:rsid w:val="00771589"/>
    <w:rsid w:val="007751B9"/>
    <w:rsid w:val="0077705E"/>
    <w:rsid w:val="007776F9"/>
    <w:rsid w:val="00780680"/>
    <w:rsid w:val="00784E8B"/>
    <w:rsid w:val="007869DF"/>
    <w:rsid w:val="00792B06"/>
    <w:rsid w:val="007A096F"/>
    <w:rsid w:val="007A36F2"/>
    <w:rsid w:val="007A4FFA"/>
    <w:rsid w:val="007A520F"/>
    <w:rsid w:val="007A68B1"/>
    <w:rsid w:val="007B30D1"/>
    <w:rsid w:val="007C5D1B"/>
    <w:rsid w:val="007D6671"/>
    <w:rsid w:val="007E1775"/>
    <w:rsid w:val="007E4867"/>
    <w:rsid w:val="007E56FB"/>
    <w:rsid w:val="007F508D"/>
    <w:rsid w:val="007F71CF"/>
    <w:rsid w:val="00801FE6"/>
    <w:rsid w:val="008061AB"/>
    <w:rsid w:val="008331D4"/>
    <w:rsid w:val="00852F4F"/>
    <w:rsid w:val="00853152"/>
    <w:rsid w:val="0085373F"/>
    <w:rsid w:val="00854105"/>
    <w:rsid w:val="00861E43"/>
    <w:rsid w:val="00871008"/>
    <w:rsid w:val="008727E4"/>
    <w:rsid w:val="00873C5C"/>
    <w:rsid w:val="00874729"/>
    <w:rsid w:val="00877FBB"/>
    <w:rsid w:val="0088412F"/>
    <w:rsid w:val="0089030B"/>
    <w:rsid w:val="00891ECF"/>
    <w:rsid w:val="00894D18"/>
    <w:rsid w:val="008A654A"/>
    <w:rsid w:val="008B1142"/>
    <w:rsid w:val="008B3D1D"/>
    <w:rsid w:val="008C1BC7"/>
    <w:rsid w:val="008C31BB"/>
    <w:rsid w:val="008C55D0"/>
    <w:rsid w:val="008C5FB1"/>
    <w:rsid w:val="008C61C4"/>
    <w:rsid w:val="008D1C8E"/>
    <w:rsid w:val="008F14AE"/>
    <w:rsid w:val="008F26CF"/>
    <w:rsid w:val="008F61D6"/>
    <w:rsid w:val="008F7918"/>
    <w:rsid w:val="009006DC"/>
    <w:rsid w:val="00904097"/>
    <w:rsid w:val="009124FE"/>
    <w:rsid w:val="00912CAD"/>
    <w:rsid w:val="0092180D"/>
    <w:rsid w:val="0093342F"/>
    <w:rsid w:val="009459EC"/>
    <w:rsid w:val="00947F5A"/>
    <w:rsid w:val="00956933"/>
    <w:rsid w:val="00964DFE"/>
    <w:rsid w:val="0096507B"/>
    <w:rsid w:val="00976DFA"/>
    <w:rsid w:val="0097783F"/>
    <w:rsid w:val="00984E02"/>
    <w:rsid w:val="009907F9"/>
    <w:rsid w:val="0099293C"/>
    <w:rsid w:val="00994909"/>
    <w:rsid w:val="009A03CF"/>
    <w:rsid w:val="009A140D"/>
    <w:rsid w:val="009A7366"/>
    <w:rsid w:val="009B42EF"/>
    <w:rsid w:val="009B5526"/>
    <w:rsid w:val="009B58CC"/>
    <w:rsid w:val="009B695C"/>
    <w:rsid w:val="009C3DEC"/>
    <w:rsid w:val="009C63E7"/>
    <w:rsid w:val="009D2D13"/>
    <w:rsid w:val="009E24C0"/>
    <w:rsid w:val="009E7B89"/>
    <w:rsid w:val="00A0217A"/>
    <w:rsid w:val="00A02669"/>
    <w:rsid w:val="00A12496"/>
    <w:rsid w:val="00A140E5"/>
    <w:rsid w:val="00A20551"/>
    <w:rsid w:val="00A2367D"/>
    <w:rsid w:val="00A2604D"/>
    <w:rsid w:val="00A34923"/>
    <w:rsid w:val="00A41AF4"/>
    <w:rsid w:val="00A440C4"/>
    <w:rsid w:val="00A440E0"/>
    <w:rsid w:val="00A5073B"/>
    <w:rsid w:val="00A600D0"/>
    <w:rsid w:val="00A62102"/>
    <w:rsid w:val="00A66975"/>
    <w:rsid w:val="00A6753C"/>
    <w:rsid w:val="00A7151A"/>
    <w:rsid w:val="00A7405A"/>
    <w:rsid w:val="00A75DEE"/>
    <w:rsid w:val="00A84C04"/>
    <w:rsid w:val="00AB78B5"/>
    <w:rsid w:val="00AC3D1D"/>
    <w:rsid w:val="00AC3E65"/>
    <w:rsid w:val="00AC6988"/>
    <w:rsid w:val="00AE193A"/>
    <w:rsid w:val="00AF2FD7"/>
    <w:rsid w:val="00AF3138"/>
    <w:rsid w:val="00B0378D"/>
    <w:rsid w:val="00B07EE9"/>
    <w:rsid w:val="00B13797"/>
    <w:rsid w:val="00B22640"/>
    <w:rsid w:val="00B24CB1"/>
    <w:rsid w:val="00B30777"/>
    <w:rsid w:val="00B5006E"/>
    <w:rsid w:val="00B71289"/>
    <w:rsid w:val="00B751ED"/>
    <w:rsid w:val="00B87A2D"/>
    <w:rsid w:val="00B92FD9"/>
    <w:rsid w:val="00B94B86"/>
    <w:rsid w:val="00BA1C37"/>
    <w:rsid w:val="00BA2901"/>
    <w:rsid w:val="00BB13C6"/>
    <w:rsid w:val="00BD1A77"/>
    <w:rsid w:val="00BD55A2"/>
    <w:rsid w:val="00BD5B4A"/>
    <w:rsid w:val="00BE29C0"/>
    <w:rsid w:val="00BE6EB8"/>
    <w:rsid w:val="00BF21B4"/>
    <w:rsid w:val="00BF596B"/>
    <w:rsid w:val="00BF5E70"/>
    <w:rsid w:val="00BF6180"/>
    <w:rsid w:val="00C0121C"/>
    <w:rsid w:val="00C01E98"/>
    <w:rsid w:val="00C04B4E"/>
    <w:rsid w:val="00C056AA"/>
    <w:rsid w:val="00C12C4B"/>
    <w:rsid w:val="00C160CE"/>
    <w:rsid w:val="00C20D3A"/>
    <w:rsid w:val="00C21601"/>
    <w:rsid w:val="00C339B9"/>
    <w:rsid w:val="00C3700C"/>
    <w:rsid w:val="00C4180A"/>
    <w:rsid w:val="00C427EA"/>
    <w:rsid w:val="00C4489B"/>
    <w:rsid w:val="00C66C38"/>
    <w:rsid w:val="00C7192C"/>
    <w:rsid w:val="00C75074"/>
    <w:rsid w:val="00C75147"/>
    <w:rsid w:val="00C75671"/>
    <w:rsid w:val="00C818F4"/>
    <w:rsid w:val="00C90D6D"/>
    <w:rsid w:val="00C94DDA"/>
    <w:rsid w:val="00CA277F"/>
    <w:rsid w:val="00CC6E5A"/>
    <w:rsid w:val="00CD5EB8"/>
    <w:rsid w:val="00CE2D1C"/>
    <w:rsid w:val="00CE3091"/>
    <w:rsid w:val="00CE6E2D"/>
    <w:rsid w:val="00CF182E"/>
    <w:rsid w:val="00CF7E88"/>
    <w:rsid w:val="00D05C9A"/>
    <w:rsid w:val="00D144B4"/>
    <w:rsid w:val="00D15BA8"/>
    <w:rsid w:val="00D17E9F"/>
    <w:rsid w:val="00D25D80"/>
    <w:rsid w:val="00D404AF"/>
    <w:rsid w:val="00D44870"/>
    <w:rsid w:val="00D5358D"/>
    <w:rsid w:val="00D54C1C"/>
    <w:rsid w:val="00D60943"/>
    <w:rsid w:val="00D66038"/>
    <w:rsid w:val="00D6618A"/>
    <w:rsid w:val="00D800CB"/>
    <w:rsid w:val="00D844E2"/>
    <w:rsid w:val="00DA14EB"/>
    <w:rsid w:val="00DB0D6A"/>
    <w:rsid w:val="00DB4D03"/>
    <w:rsid w:val="00DB53E1"/>
    <w:rsid w:val="00DC07B2"/>
    <w:rsid w:val="00DC0D35"/>
    <w:rsid w:val="00DD5833"/>
    <w:rsid w:val="00DD7A69"/>
    <w:rsid w:val="00DE71E2"/>
    <w:rsid w:val="00E0264A"/>
    <w:rsid w:val="00E02FD2"/>
    <w:rsid w:val="00E21D34"/>
    <w:rsid w:val="00E221CC"/>
    <w:rsid w:val="00E25975"/>
    <w:rsid w:val="00E364CC"/>
    <w:rsid w:val="00E45F78"/>
    <w:rsid w:val="00E6311C"/>
    <w:rsid w:val="00E639E1"/>
    <w:rsid w:val="00E66D64"/>
    <w:rsid w:val="00E814E3"/>
    <w:rsid w:val="00E91AC2"/>
    <w:rsid w:val="00E9558D"/>
    <w:rsid w:val="00EA0B29"/>
    <w:rsid w:val="00EA50EA"/>
    <w:rsid w:val="00EA55C8"/>
    <w:rsid w:val="00EA7F8F"/>
    <w:rsid w:val="00EB1737"/>
    <w:rsid w:val="00EC0B50"/>
    <w:rsid w:val="00ED7401"/>
    <w:rsid w:val="00EF6441"/>
    <w:rsid w:val="00F0137D"/>
    <w:rsid w:val="00F0298B"/>
    <w:rsid w:val="00F03A7F"/>
    <w:rsid w:val="00F15A11"/>
    <w:rsid w:val="00F162C6"/>
    <w:rsid w:val="00F217DF"/>
    <w:rsid w:val="00F27046"/>
    <w:rsid w:val="00F37FDB"/>
    <w:rsid w:val="00F41DE9"/>
    <w:rsid w:val="00F464E1"/>
    <w:rsid w:val="00F67EBD"/>
    <w:rsid w:val="00F7154D"/>
    <w:rsid w:val="00F71740"/>
    <w:rsid w:val="00F731B2"/>
    <w:rsid w:val="00F74740"/>
    <w:rsid w:val="00F75929"/>
    <w:rsid w:val="00F77D68"/>
    <w:rsid w:val="00F833BC"/>
    <w:rsid w:val="00F86689"/>
    <w:rsid w:val="00F87A88"/>
    <w:rsid w:val="00F95BBE"/>
    <w:rsid w:val="00FA0702"/>
    <w:rsid w:val="00FA36F7"/>
    <w:rsid w:val="00FA3B36"/>
    <w:rsid w:val="00FA5A22"/>
    <w:rsid w:val="00FA6A8D"/>
    <w:rsid w:val="00FB203B"/>
    <w:rsid w:val="00FB62D0"/>
    <w:rsid w:val="00FB7E73"/>
    <w:rsid w:val="00FC77F3"/>
    <w:rsid w:val="00FD2109"/>
    <w:rsid w:val="00FD2FB9"/>
    <w:rsid w:val="00FE02D6"/>
    <w:rsid w:val="00FE426A"/>
    <w:rsid w:val="00FE469B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D10BBF"/>
  <w15:chartTrackingRefBased/>
  <w15:docId w15:val="{F448568E-A113-4A3D-987F-2DE7E931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448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2007D9"/>
    <w:pPr>
      <w:keepNext/>
      <w:jc w:val="center"/>
      <w:outlineLvl w:val="0"/>
    </w:pPr>
    <w:rPr>
      <w:rFonts w:ascii="Arial Narrow" w:hAnsi="Arial Narrow"/>
      <w:b/>
      <w:bCs/>
    </w:rPr>
  </w:style>
  <w:style w:type="paragraph" w:styleId="Heading2">
    <w:name w:val="heading 2"/>
    <w:basedOn w:val="Normal"/>
    <w:next w:val="Normal"/>
    <w:qFormat/>
    <w:rsid w:val="002007D9"/>
    <w:pPr>
      <w:keepNext/>
      <w:jc w:val="center"/>
      <w:outlineLvl w:val="1"/>
    </w:pPr>
    <w:rPr>
      <w:rFonts w:ascii="Stencil" w:hAnsi="Stencil"/>
      <w:sz w:val="28"/>
    </w:rPr>
  </w:style>
  <w:style w:type="paragraph" w:styleId="Heading3">
    <w:name w:val="heading 3"/>
    <w:basedOn w:val="Normal"/>
    <w:next w:val="Normal"/>
    <w:qFormat/>
    <w:rsid w:val="002007D9"/>
    <w:pPr>
      <w:keepNext/>
      <w:outlineLvl w:val="2"/>
    </w:pPr>
    <w:rPr>
      <w:b/>
      <w:sz w:val="18"/>
    </w:rPr>
  </w:style>
  <w:style w:type="paragraph" w:styleId="Heading4">
    <w:name w:val="heading 4"/>
    <w:basedOn w:val="Normal"/>
    <w:next w:val="Normal"/>
    <w:qFormat/>
    <w:rsid w:val="002007D9"/>
    <w:pPr>
      <w:keepNext/>
      <w:outlineLvl w:val="3"/>
    </w:pPr>
    <w:rPr>
      <w:rFonts w:ascii="Tahoma" w:hAnsi="Tahoma" w:cs="Tahoma"/>
      <w:b/>
      <w:bCs/>
    </w:rPr>
  </w:style>
  <w:style w:type="paragraph" w:styleId="Heading7">
    <w:name w:val="heading 7"/>
    <w:basedOn w:val="Normal"/>
    <w:next w:val="Normal"/>
    <w:qFormat/>
    <w:rsid w:val="002007D9"/>
    <w:pPr>
      <w:keepNext/>
      <w:outlineLvl w:val="6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007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07D9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2007D9"/>
    <w:pPr>
      <w:keepLines/>
      <w:framePr w:w="2160" w:h="1200" w:wrap="notBeside" w:vAnchor="page" w:hAnchor="page" w:x="9241" w:y="673" w:anchorLock="1"/>
      <w:spacing w:line="220" w:lineRule="atLeast"/>
    </w:pPr>
    <w:rPr>
      <w:sz w:val="16"/>
      <w:szCs w:val="20"/>
    </w:rPr>
  </w:style>
  <w:style w:type="paragraph" w:styleId="BodyText">
    <w:name w:val="Body Text"/>
    <w:basedOn w:val="Normal"/>
    <w:rsid w:val="002007D9"/>
    <w:rPr>
      <w:szCs w:val="20"/>
    </w:rPr>
  </w:style>
  <w:style w:type="character" w:styleId="Hyperlink">
    <w:name w:val="Hyperlink"/>
    <w:basedOn w:val="DefaultParagraphFont"/>
    <w:rsid w:val="002007D9"/>
    <w:rPr>
      <w:color w:val="0000FF"/>
      <w:u w:val="single"/>
    </w:rPr>
  </w:style>
  <w:style w:type="paragraph" w:styleId="Title">
    <w:name w:val="Title"/>
    <w:basedOn w:val="Normal"/>
    <w:qFormat/>
    <w:rsid w:val="002007D9"/>
    <w:pPr>
      <w:jc w:val="center"/>
    </w:pPr>
    <w:rPr>
      <w:rFonts w:ascii="Stencil" w:hAnsi="Stencil"/>
      <w:sz w:val="28"/>
    </w:rPr>
  </w:style>
  <w:style w:type="paragraph" w:styleId="BodyTextIndent">
    <w:name w:val="Body Text Indent"/>
    <w:basedOn w:val="Normal"/>
    <w:rsid w:val="002007D9"/>
    <w:pPr>
      <w:ind w:left="1440" w:firstLine="720"/>
    </w:pPr>
    <w:rPr>
      <w:rFonts w:cs="Arial"/>
      <w:i/>
      <w:iCs/>
    </w:rPr>
  </w:style>
  <w:style w:type="paragraph" w:styleId="BodyText2">
    <w:name w:val="Body Text 2"/>
    <w:basedOn w:val="Normal"/>
    <w:rsid w:val="002007D9"/>
    <w:rPr>
      <w:rFonts w:cs="Arial"/>
    </w:rPr>
  </w:style>
  <w:style w:type="character" w:styleId="PageNumber">
    <w:name w:val="page number"/>
    <w:basedOn w:val="DefaultParagraphFont"/>
    <w:rsid w:val="002007D9"/>
  </w:style>
  <w:style w:type="paragraph" w:styleId="BodyText3">
    <w:name w:val="Body Text 3"/>
    <w:basedOn w:val="Normal"/>
    <w:rsid w:val="002007D9"/>
    <w:rPr>
      <w:rFonts w:cs="Arial"/>
      <w:b/>
      <w:bCs/>
    </w:rPr>
  </w:style>
  <w:style w:type="paragraph" w:styleId="BalloonText">
    <w:name w:val="Balloon Text"/>
    <w:basedOn w:val="Normal"/>
    <w:semiHidden/>
    <w:rsid w:val="006E31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2160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03B9E"/>
    <w:pPr>
      <w:ind w:left="720"/>
      <w:contextualSpacing/>
    </w:pPr>
  </w:style>
  <w:style w:type="table" w:styleId="TableGrid">
    <w:name w:val="Table Grid"/>
    <w:basedOn w:val="TableNormal"/>
    <w:rsid w:val="00703B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rupasinghe.TPMAINMA\Application%20Data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1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Agenda and Minutes</vt:lpstr>
      <vt:lpstr>Explained about Current processing of our group project</vt:lpstr>
      <vt:lpstr>Modified and Finalized presentation with members</vt:lpstr>
      <vt:lpstr>Slides have given to all  members by leader</vt:lpstr>
      <vt:lpstr>Leader Explained how we will work anymore for our group project</vt:lpstr>
      <vt:lpstr/>
      <vt:lpstr/>
      <vt:lpstr/>
      <vt:lpstr>Notes/Clarifications:</vt:lpstr>
      <vt:lpstr/>
      <vt:lpstr>Meeting Minutes:</vt:lpstr>
      <vt:lpstr>The meeting was held on September 10, 2023, at 8.45a.m. via Microsoft Teams. The</vt:lpstr>
      <vt:lpstr/>
      <vt:lpstr>Action Items: </vt:lpstr>
      <vt:lpstr/>
      <vt:lpstr/>
      <vt:lpstr/>
      <vt:lpstr/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and Minutes</dc:title>
  <dc:subject/>
  <dc:creator>Daham Wijayapala</dc:creator>
  <cp:keywords/>
  <dc:description/>
  <cp:lastModifiedBy>uer</cp:lastModifiedBy>
  <cp:revision>2</cp:revision>
  <cp:lastPrinted>2005-05-04T12:04:00Z</cp:lastPrinted>
  <dcterms:created xsi:type="dcterms:W3CDTF">2023-09-10T08:04:00Z</dcterms:created>
  <dcterms:modified xsi:type="dcterms:W3CDTF">2023-09-10T08:04:00Z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